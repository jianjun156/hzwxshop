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6A" w:rsidRPr="0007060B" w:rsidRDefault="003F1F09" w:rsidP="0007060B">
      <w:pPr>
        <w:pStyle w:val="1"/>
        <w:jc w:val="left"/>
      </w:pPr>
      <w:bookmarkStart w:id="0" w:name="_Toc381783154"/>
      <w:r>
        <w:t>杭州</w:t>
      </w:r>
      <w:r w:rsidR="00901D99">
        <w:t>微</w:t>
      </w:r>
      <w:proofErr w:type="gramStart"/>
      <w:r w:rsidR="00901D99">
        <w:t>蔻</w:t>
      </w:r>
      <w:proofErr w:type="gramEnd"/>
      <w:r>
        <w:t>项目</w:t>
      </w:r>
      <w:r w:rsidR="00901D99">
        <w:t>开发文档</w:t>
      </w:r>
      <w:bookmarkEnd w:id="0"/>
    </w:p>
    <w:p w:rsidR="006A7F6A" w:rsidRPr="00D14E8E" w:rsidRDefault="00D870B5" w:rsidP="00D870B5">
      <w:pPr>
        <w:spacing w:line="240" w:lineRule="auto"/>
        <w:rPr>
          <w:rFonts w:ascii="宋体" w:hAnsi="宋体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-3810</wp:posOffset>
                </wp:positionV>
                <wp:extent cx="5613400" cy="0"/>
                <wp:effectExtent l="11430" t="10160" r="13970" b="1841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3400" cy="0"/>
                        </a:xfrm>
                        <a:prstGeom prst="line">
                          <a:avLst/>
                        </a:prstGeom>
                        <a:noFill/>
                        <a:ln w="19050" cmpd="dbl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-.3pt" to="437.7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rSGAIAADQ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" strokecolor="#333" strokeweight="1.5pt">
                <v:stroke linestyle="thinThin"/>
              </v:line>
            </w:pict>
          </mc:Fallback>
        </mc:AlternateContent>
      </w:r>
      <w:r w:rsidR="006A7F6A" w:rsidRPr="00D14E8E">
        <w:rPr>
          <w:rFonts w:ascii="宋体" w:hAnsi="宋体" w:hint="eastAsia"/>
          <w:sz w:val="18"/>
          <w:szCs w:val="18"/>
        </w:rPr>
        <w:t>主</w:t>
      </w:r>
      <w:r w:rsidR="006A7F6A" w:rsidRPr="00D14E8E">
        <w:rPr>
          <w:rFonts w:ascii="宋体" w:hAnsi="宋体"/>
          <w:sz w:val="18"/>
          <w:szCs w:val="18"/>
        </w:rPr>
        <w:t xml:space="preserve">    </w:t>
      </w:r>
      <w:r w:rsidR="006A7F6A" w:rsidRPr="00D14E8E">
        <w:rPr>
          <w:rFonts w:ascii="宋体" w:hAnsi="宋体" w:hint="eastAsia"/>
          <w:sz w:val="18"/>
          <w:szCs w:val="18"/>
        </w:rPr>
        <w:t>题：</w:t>
      </w:r>
    </w:p>
    <w:p w:rsidR="006A7F6A" w:rsidRPr="00D14E8E" w:rsidRDefault="00D870B5" w:rsidP="00D14E8E">
      <w:pPr>
        <w:spacing w:line="240" w:lineRule="auto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项目名称：</w:t>
      </w:r>
    </w:p>
    <w:p w:rsidR="006A7F6A" w:rsidRPr="00E47B0E" w:rsidRDefault="006A7F6A" w:rsidP="00D14E8E">
      <w:pPr>
        <w:tabs>
          <w:tab w:val="left" w:pos="1200"/>
        </w:tabs>
        <w:spacing w:line="240" w:lineRule="auto"/>
        <w:rPr>
          <w:rFonts w:ascii="宋体" w:hAnsi="宋体"/>
          <w:sz w:val="18"/>
          <w:szCs w:val="18"/>
        </w:rPr>
      </w:pPr>
      <w:r w:rsidRPr="00D14E8E">
        <w:rPr>
          <w:rFonts w:ascii="宋体" w:hAnsi="宋体" w:hint="eastAsia"/>
          <w:sz w:val="18"/>
          <w:szCs w:val="18"/>
        </w:rPr>
        <w:t>撰写单位：</w:t>
      </w:r>
      <w:proofErr w:type="gramStart"/>
      <w:r w:rsidR="005A6C09" w:rsidRPr="005A6C09">
        <w:rPr>
          <w:rFonts w:ascii="宋体" w:hAnsi="宋体" w:hint="eastAsia"/>
          <w:sz w:val="18"/>
          <w:szCs w:val="18"/>
        </w:rPr>
        <w:t>蜀乐网络</w:t>
      </w:r>
      <w:proofErr w:type="gramEnd"/>
      <w:r w:rsidR="005A6C09" w:rsidRPr="005A6C09">
        <w:rPr>
          <w:rFonts w:ascii="宋体" w:hAnsi="宋体" w:hint="eastAsia"/>
          <w:sz w:val="18"/>
          <w:szCs w:val="18"/>
        </w:rPr>
        <w:t>科技有限公司</w:t>
      </w:r>
    </w:p>
    <w:p w:rsidR="006A7F6A" w:rsidRPr="00D14E8E" w:rsidRDefault="006A7F6A" w:rsidP="00D14E8E">
      <w:pPr>
        <w:tabs>
          <w:tab w:val="left" w:pos="1200"/>
        </w:tabs>
        <w:spacing w:line="240" w:lineRule="auto"/>
        <w:rPr>
          <w:rFonts w:ascii="宋体" w:hAnsi="宋体"/>
          <w:sz w:val="18"/>
          <w:szCs w:val="18"/>
        </w:rPr>
      </w:pPr>
      <w:r w:rsidRPr="00D14E8E">
        <w:rPr>
          <w:rFonts w:ascii="宋体" w:hAnsi="宋体" w:hint="eastAsia"/>
          <w:sz w:val="18"/>
          <w:szCs w:val="18"/>
        </w:rPr>
        <w:t>作</w:t>
      </w:r>
      <w:r w:rsidRPr="00D14E8E">
        <w:rPr>
          <w:rFonts w:ascii="宋体" w:hAnsi="宋体"/>
          <w:sz w:val="18"/>
          <w:szCs w:val="18"/>
        </w:rPr>
        <w:t xml:space="preserve">    </w:t>
      </w:r>
      <w:r w:rsidRPr="00D14E8E">
        <w:rPr>
          <w:rFonts w:ascii="宋体" w:hAnsi="宋体" w:hint="eastAsia"/>
          <w:sz w:val="18"/>
          <w:szCs w:val="18"/>
        </w:rPr>
        <w:t>者：</w:t>
      </w:r>
      <w:r w:rsidR="00901D99">
        <w:rPr>
          <w:rFonts w:ascii="宋体" w:hAnsi="宋体" w:hint="eastAsia"/>
          <w:sz w:val="18"/>
          <w:szCs w:val="18"/>
        </w:rPr>
        <w:t>周成波</w:t>
      </w:r>
    </w:p>
    <w:p w:rsidR="00E47B0E" w:rsidRDefault="006A7F6A" w:rsidP="00E47B0E">
      <w:pPr>
        <w:spacing w:line="240" w:lineRule="auto"/>
        <w:rPr>
          <w:rFonts w:ascii="宋体" w:hAnsi="宋体"/>
          <w:sz w:val="18"/>
          <w:szCs w:val="18"/>
        </w:rPr>
      </w:pPr>
      <w:r w:rsidRPr="00D14E8E">
        <w:rPr>
          <w:rFonts w:ascii="宋体" w:hAnsi="宋体" w:hint="eastAsia"/>
          <w:sz w:val="18"/>
          <w:szCs w:val="18"/>
        </w:rPr>
        <w:t>版</w:t>
      </w:r>
      <w:r w:rsidRPr="00D14E8E">
        <w:rPr>
          <w:rFonts w:ascii="宋体" w:hAnsi="宋体"/>
          <w:sz w:val="18"/>
          <w:szCs w:val="18"/>
        </w:rPr>
        <w:t xml:space="preserve"> </w:t>
      </w:r>
      <w:r w:rsidRPr="00D14E8E">
        <w:rPr>
          <w:rFonts w:ascii="宋体" w:hAnsi="宋体" w:hint="eastAsia"/>
          <w:sz w:val="18"/>
          <w:szCs w:val="18"/>
        </w:rPr>
        <w:t>本</w:t>
      </w:r>
      <w:r w:rsidRPr="00D14E8E">
        <w:rPr>
          <w:rFonts w:ascii="宋体" w:hAnsi="宋体"/>
          <w:sz w:val="18"/>
          <w:szCs w:val="18"/>
        </w:rPr>
        <w:t xml:space="preserve"> </w:t>
      </w:r>
      <w:r w:rsidRPr="00D14E8E">
        <w:rPr>
          <w:rFonts w:ascii="宋体" w:hAnsi="宋体" w:hint="eastAsia"/>
          <w:sz w:val="18"/>
          <w:szCs w:val="18"/>
        </w:rPr>
        <w:t>号：</w:t>
      </w:r>
      <w:r>
        <w:rPr>
          <w:rFonts w:ascii="宋体" w:hAnsi="宋体"/>
          <w:sz w:val="18"/>
          <w:szCs w:val="18"/>
        </w:rPr>
        <w:t>0.</w:t>
      </w:r>
      <w:r w:rsidR="00E47B0E">
        <w:rPr>
          <w:rFonts w:ascii="宋体" w:hAnsi="宋体" w:hint="eastAsia"/>
          <w:sz w:val="18"/>
          <w:szCs w:val="18"/>
        </w:rPr>
        <w:t>1</w:t>
      </w:r>
    </w:p>
    <w:p w:rsidR="006A7F6A" w:rsidRPr="00D14E8E" w:rsidRDefault="00D870B5" w:rsidP="00E47B0E">
      <w:pPr>
        <w:spacing w:line="240" w:lineRule="auto"/>
        <w:rPr>
          <w:rFonts w:ascii="宋体" w:hAnsi="宋体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62230</wp:posOffset>
                </wp:positionV>
                <wp:extent cx="5613400" cy="0"/>
                <wp:effectExtent l="11430" t="9525" r="13970" b="952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3400" cy="0"/>
                        </a:xfrm>
                        <a:prstGeom prst="line">
                          <a:avLst/>
                        </a:prstGeom>
                        <a:noFill/>
                        <a:ln w="19050" cmpd="dbl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4.9pt" to="437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psGQIAADQ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" strokecolor="#333" strokeweight="1.5pt">
                <v:stroke linestyle="thinThin"/>
              </v:line>
            </w:pict>
          </mc:Fallback>
        </mc:AlternateContent>
      </w:r>
    </w:p>
    <w:p w:rsidR="006A7F6A" w:rsidRPr="00D14E8E" w:rsidRDefault="006A7F6A" w:rsidP="00D14E8E">
      <w:pPr>
        <w:pStyle w:val="2"/>
        <w:spacing w:before="0" w:after="0" w:line="240" w:lineRule="auto"/>
        <w:rPr>
          <w:rFonts w:ascii="宋体" w:hAnsi="宋体"/>
          <w:sz w:val="18"/>
          <w:szCs w:val="18"/>
        </w:rPr>
      </w:pPr>
      <w:bookmarkStart w:id="1" w:name="_Toc381783155"/>
      <w:r w:rsidRPr="00D14E8E">
        <w:rPr>
          <w:rFonts w:ascii="宋体" w:hAnsi="宋体" w:hint="eastAsia"/>
          <w:sz w:val="18"/>
          <w:szCs w:val="18"/>
        </w:rPr>
        <w:t>审核</w:t>
      </w:r>
      <w:bookmarkEnd w:id="1"/>
    </w:p>
    <w:tbl>
      <w:tblPr>
        <w:tblW w:w="873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2552"/>
        <w:gridCol w:w="1701"/>
        <w:gridCol w:w="1430"/>
        <w:gridCol w:w="1920"/>
      </w:tblGrid>
      <w:tr w:rsidR="006A7F6A" w:rsidRPr="00D14E8E" w:rsidTr="00326CDE">
        <w:trPr>
          <w:trHeight w:val="397"/>
        </w:trPr>
        <w:tc>
          <w:tcPr>
            <w:tcW w:w="1129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功</w:t>
            </w:r>
            <w:r w:rsidRPr="00D14E8E">
              <w:rPr>
                <w:rFonts w:hAnsi="宋体"/>
                <w:sz w:val="18"/>
                <w:szCs w:val="18"/>
              </w:rPr>
              <w:t xml:space="preserve"> </w:t>
            </w:r>
            <w:r w:rsidRPr="00D14E8E">
              <w:rPr>
                <w:rFonts w:hAnsi="宋体" w:hint="eastAsia"/>
                <w:sz w:val="18"/>
                <w:szCs w:val="18"/>
              </w:rPr>
              <w:t>能</w:t>
            </w:r>
          </w:p>
        </w:tc>
        <w:tc>
          <w:tcPr>
            <w:tcW w:w="2552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姓</w:t>
            </w:r>
            <w:r w:rsidRPr="00D14E8E">
              <w:rPr>
                <w:rFonts w:hAnsi="宋体"/>
                <w:sz w:val="18"/>
                <w:szCs w:val="18"/>
              </w:rPr>
              <w:t xml:space="preserve"> </w:t>
            </w:r>
            <w:r w:rsidRPr="00D14E8E">
              <w:rPr>
                <w:rFonts w:hAnsi="宋体" w:hint="eastAsia"/>
                <w:sz w:val="18"/>
                <w:szCs w:val="18"/>
              </w:rPr>
              <w:t>名</w:t>
            </w:r>
          </w:p>
        </w:tc>
        <w:tc>
          <w:tcPr>
            <w:tcW w:w="1701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部</w:t>
            </w:r>
            <w:r w:rsidRPr="00D14E8E">
              <w:rPr>
                <w:rFonts w:hAnsi="宋体"/>
                <w:sz w:val="18"/>
                <w:szCs w:val="18"/>
              </w:rPr>
              <w:t xml:space="preserve"> </w:t>
            </w:r>
            <w:r w:rsidRPr="00D14E8E">
              <w:rPr>
                <w:rFonts w:hAnsi="宋体" w:hint="eastAsia"/>
                <w:sz w:val="18"/>
                <w:szCs w:val="18"/>
              </w:rPr>
              <w:t>门</w:t>
            </w:r>
          </w:p>
        </w:tc>
        <w:tc>
          <w:tcPr>
            <w:tcW w:w="1430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签</w:t>
            </w:r>
            <w:r w:rsidRPr="00D14E8E">
              <w:rPr>
                <w:rFonts w:hAnsi="宋体"/>
                <w:sz w:val="18"/>
                <w:szCs w:val="18"/>
              </w:rPr>
              <w:t xml:space="preserve"> </w:t>
            </w:r>
            <w:r w:rsidRPr="00D14E8E">
              <w:rPr>
                <w:rFonts w:hAnsi="宋体" w:hint="eastAsia"/>
                <w:sz w:val="18"/>
                <w:szCs w:val="18"/>
              </w:rPr>
              <w:t>名</w:t>
            </w:r>
          </w:p>
        </w:tc>
        <w:tc>
          <w:tcPr>
            <w:tcW w:w="1920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日</w:t>
            </w:r>
            <w:r w:rsidRPr="00D14E8E">
              <w:rPr>
                <w:rFonts w:hAnsi="宋体"/>
                <w:sz w:val="18"/>
                <w:szCs w:val="18"/>
              </w:rPr>
              <w:t xml:space="preserve"> </w:t>
            </w:r>
            <w:r w:rsidRPr="00D14E8E">
              <w:rPr>
                <w:rFonts w:hAnsi="宋体" w:hint="eastAsia"/>
                <w:sz w:val="18"/>
                <w:szCs w:val="18"/>
              </w:rPr>
              <w:t>期</w:t>
            </w:r>
          </w:p>
        </w:tc>
      </w:tr>
      <w:tr w:rsidR="006A7F6A" w:rsidRPr="00D14E8E" w:rsidTr="00326CDE">
        <w:trPr>
          <w:trHeight w:val="397"/>
        </w:trPr>
        <w:tc>
          <w:tcPr>
            <w:tcW w:w="1129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52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0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0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A7F6A" w:rsidRPr="00D14E8E" w:rsidRDefault="006A7F6A" w:rsidP="00D14E8E">
      <w:pPr>
        <w:pStyle w:val="2"/>
        <w:spacing w:before="0" w:after="0" w:line="240" w:lineRule="auto"/>
        <w:rPr>
          <w:rFonts w:ascii="宋体" w:hAnsi="宋体"/>
          <w:sz w:val="18"/>
          <w:szCs w:val="18"/>
        </w:rPr>
      </w:pPr>
      <w:bookmarkStart w:id="2" w:name="_Toc381783156"/>
      <w:r w:rsidRPr="00D14E8E">
        <w:rPr>
          <w:rFonts w:ascii="宋体" w:hAnsi="宋体" w:hint="eastAsia"/>
          <w:sz w:val="18"/>
          <w:szCs w:val="18"/>
        </w:rPr>
        <w:t>文档历史</w:t>
      </w:r>
      <w:bookmarkEnd w:id="2"/>
    </w:p>
    <w:tbl>
      <w:tblPr>
        <w:tblW w:w="873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2552"/>
        <w:gridCol w:w="1701"/>
        <w:gridCol w:w="1417"/>
        <w:gridCol w:w="1933"/>
      </w:tblGrid>
      <w:tr w:rsidR="006A7F6A" w:rsidRPr="00D14E8E" w:rsidTr="00326CDE">
        <w:trPr>
          <w:trHeight w:val="378"/>
        </w:trPr>
        <w:tc>
          <w:tcPr>
            <w:tcW w:w="1129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版</w:t>
            </w:r>
            <w:r w:rsidRPr="00D14E8E">
              <w:rPr>
                <w:rFonts w:hAnsi="宋体"/>
                <w:sz w:val="18"/>
                <w:szCs w:val="18"/>
              </w:rPr>
              <w:t xml:space="preserve"> </w:t>
            </w:r>
            <w:r w:rsidRPr="00D14E8E">
              <w:rPr>
                <w:rFonts w:hAnsi="宋体" w:hint="eastAsia"/>
                <w:sz w:val="18"/>
                <w:szCs w:val="18"/>
              </w:rPr>
              <w:t>本</w:t>
            </w:r>
          </w:p>
        </w:tc>
        <w:tc>
          <w:tcPr>
            <w:tcW w:w="2552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修改原因</w:t>
            </w:r>
          </w:p>
        </w:tc>
        <w:tc>
          <w:tcPr>
            <w:tcW w:w="1701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修改人</w:t>
            </w:r>
          </w:p>
        </w:tc>
        <w:tc>
          <w:tcPr>
            <w:tcW w:w="1417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基于版本</w:t>
            </w:r>
          </w:p>
        </w:tc>
        <w:tc>
          <w:tcPr>
            <w:tcW w:w="1933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日</w:t>
            </w:r>
            <w:r w:rsidRPr="00D14E8E">
              <w:rPr>
                <w:rFonts w:hAnsi="宋体"/>
                <w:sz w:val="18"/>
                <w:szCs w:val="18"/>
              </w:rPr>
              <w:t xml:space="preserve"> </w:t>
            </w:r>
            <w:r w:rsidRPr="00D14E8E">
              <w:rPr>
                <w:rFonts w:hAnsi="宋体" w:hint="eastAsia"/>
                <w:sz w:val="18"/>
                <w:szCs w:val="18"/>
              </w:rPr>
              <w:t>期</w:t>
            </w:r>
          </w:p>
        </w:tc>
      </w:tr>
      <w:tr w:rsidR="006A7F6A" w:rsidRPr="00D14E8E" w:rsidTr="00326CDE">
        <w:trPr>
          <w:trHeight w:val="397"/>
        </w:trPr>
        <w:tc>
          <w:tcPr>
            <w:tcW w:w="1129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14E8E">
              <w:rPr>
                <w:rFonts w:ascii="宋体" w:hAnsi="宋体"/>
                <w:sz w:val="18"/>
                <w:szCs w:val="18"/>
              </w:rPr>
              <w:t>0.1</w:t>
            </w:r>
          </w:p>
        </w:tc>
        <w:tc>
          <w:tcPr>
            <w:tcW w:w="2552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D14E8E">
              <w:rPr>
                <w:rFonts w:ascii="宋体" w:hAnsi="宋体" w:hint="eastAsia"/>
                <w:sz w:val="18"/>
                <w:szCs w:val="18"/>
              </w:rPr>
              <w:t>创建</w:t>
            </w:r>
          </w:p>
        </w:tc>
        <w:tc>
          <w:tcPr>
            <w:tcW w:w="1701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33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A7F6A" w:rsidRPr="00D14E8E" w:rsidRDefault="006A7F6A" w:rsidP="00D14E8E">
      <w:pPr>
        <w:pStyle w:val="2"/>
        <w:spacing w:before="0" w:after="0" w:line="240" w:lineRule="auto"/>
        <w:rPr>
          <w:rFonts w:ascii="宋体" w:hAnsi="宋体"/>
          <w:sz w:val="18"/>
          <w:szCs w:val="18"/>
        </w:rPr>
      </w:pPr>
      <w:bookmarkStart w:id="3" w:name="_Toc381783157"/>
      <w:r w:rsidRPr="00D14E8E">
        <w:rPr>
          <w:rFonts w:ascii="宋体" w:hAnsi="宋体" w:hint="eastAsia"/>
          <w:sz w:val="18"/>
          <w:szCs w:val="18"/>
        </w:rPr>
        <w:t>参考文档</w:t>
      </w:r>
      <w:bookmarkEnd w:id="3"/>
    </w:p>
    <w:tbl>
      <w:tblPr>
        <w:tblW w:w="873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7603"/>
      </w:tblGrid>
      <w:tr w:rsidR="006A7F6A" w:rsidRPr="00D14E8E" w:rsidTr="00326CDE">
        <w:trPr>
          <w:trHeight w:val="397"/>
        </w:trPr>
        <w:tc>
          <w:tcPr>
            <w:tcW w:w="1129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编</w:t>
            </w:r>
            <w:r w:rsidRPr="00D14E8E">
              <w:rPr>
                <w:rFonts w:hAnsi="宋体"/>
                <w:sz w:val="18"/>
                <w:szCs w:val="18"/>
              </w:rPr>
              <w:t xml:space="preserve"> </w:t>
            </w:r>
            <w:r w:rsidRPr="00D14E8E">
              <w:rPr>
                <w:rFonts w:hAnsi="宋体" w:hint="eastAsia"/>
                <w:sz w:val="18"/>
                <w:szCs w:val="18"/>
              </w:rPr>
              <w:t>号</w:t>
            </w:r>
          </w:p>
        </w:tc>
        <w:tc>
          <w:tcPr>
            <w:tcW w:w="7603" w:type="dxa"/>
            <w:shd w:val="clear" w:color="auto" w:fill="418792"/>
          </w:tcPr>
          <w:p w:rsidR="006A7F6A" w:rsidRPr="00D14E8E" w:rsidRDefault="006A7F6A" w:rsidP="00D14E8E">
            <w:pPr>
              <w:pStyle w:val="20"/>
              <w:spacing w:line="240" w:lineRule="auto"/>
              <w:rPr>
                <w:rFonts w:hAnsi="宋体"/>
                <w:sz w:val="18"/>
                <w:szCs w:val="18"/>
              </w:rPr>
            </w:pPr>
            <w:r w:rsidRPr="00D14E8E">
              <w:rPr>
                <w:rFonts w:hAnsi="宋体" w:hint="eastAsia"/>
                <w:sz w:val="18"/>
                <w:szCs w:val="18"/>
              </w:rPr>
              <w:t>文档名（链接）</w:t>
            </w:r>
          </w:p>
        </w:tc>
      </w:tr>
      <w:tr w:rsidR="006A7F6A" w:rsidRPr="00D14E8E" w:rsidTr="00326CDE">
        <w:trPr>
          <w:trHeight w:val="397"/>
        </w:trPr>
        <w:tc>
          <w:tcPr>
            <w:tcW w:w="1129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03" w:type="dxa"/>
          </w:tcPr>
          <w:p w:rsidR="006A7F6A" w:rsidRPr="00D14E8E" w:rsidRDefault="006A7F6A" w:rsidP="00D14E8E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26CDE" w:rsidRDefault="00326CDE" w:rsidP="00D870B5">
      <w:pPr>
        <w:spacing w:line="240" w:lineRule="auto"/>
        <w:rPr>
          <w:rFonts w:ascii="宋体" w:hAnsi="宋体"/>
          <w:sz w:val="18"/>
          <w:szCs w:val="18"/>
        </w:rPr>
      </w:pPr>
    </w:p>
    <w:p w:rsidR="00705124" w:rsidRDefault="00326CDE" w:rsidP="00326CDE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92625037"/>
        <w:docPartObj>
          <w:docPartGallery w:val="Table of Contents"/>
          <w:docPartUnique/>
        </w:docPartObj>
      </w:sdtPr>
      <w:sdtEndPr/>
      <w:sdtContent>
        <w:p w:rsidR="00705124" w:rsidRDefault="00705124" w:rsidP="007051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1657F" w:rsidRDefault="00705124">
          <w:pPr>
            <w:pStyle w:val="1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83154" w:history="1">
            <w:r w:rsidR="00C1657F" w:rsidRPr="00FA593B">
              <w:rPr>
                <w:rStyle w:val="af0"/>
                <w:rFonts w:hint="eastAsia"/>
                <w:noProof/>
              </w:rPr>
              <w:t>杭州微蔻项目开发文档</w:t>
            </w:r>
            <w:r w:rsidR="00C1657F">
              <w:rPr>
                <w:noProof/>
                <w:webHidden/>
              </w:rPr>
              <w:tab/>
            </w:r>
            <w:r w:rsidR="00C1657F">
              <w:rPr>
                <w:noProof/>
                <w:webHidden/>
              </w:rPr>
              <w:fldChar w:fldCharType="begin"/>
            </w:r>
            <w:r w:rsidR="00C1657F">
              <w:rPr>
                <w:noProof/>
                <w:webHidden/>
              </w:rPr>
              <w:instrText xml:space="preserve"> PAGEREF _Toc381783154 \h </w:instrText>
            </w:r>
            <w:r w:rsidR="00C1657F">
              <w:rPr>
                <w:noProof/>
                <w:webHidden/>
              </w:rPr>
            </w:r>
            <w:r w:rsidR="00C1657F">
              <w:rPr>
                <w:noProof/>
                <w:webHidden/>
              </w:rPr>
              <w:fldChar w:fldCharType="separate"/>
            </w:r>
            <w:r w:rsidR="00C1657F">
              <w:rPr>
                <w:noProof/>
                <w:webHidden/>
              </w:rPr>
              <w:t>- 1 -</w:t>
            </w:r>
            <w:r w:rsidR="00C1657F">
              <w:rPr>
                <w:noProof/>
                <w:webHidden/>
              </w:rPr>
              <w:fldChar w:fldCharType="end"/>
            </w:r>
          </w:hyperlink>
        </w:p>
        <w:p w:rsidR="00C1657F" w:rsidRDefault="00C1657F">
          <w:pPr>
            <w:pStyle w:val="2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1783155" w:history="1">
            <w:r w:rsidRPr="00FA593B">
              <w:rPr>
                <w:rStyle w:val="af0"/>
                <w:rFonts w:ascii="宋体" w:hAnsi="宋体" w:hint="eastAsia"/>
                <w:noProof/>
              </w:rPr>
              <w:t>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_Toc381783155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7F" w:rsidRDefault="00C1657F">
          <w:pPr>
            <w:pStyle w:val="2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1783156" w:history="1">
            <w:r w:rsidRPr="00FA593B">
              <w:rPr>
                <w:rStyle w:val="af0"/>
                <w:rFonts w:ascii="宋体" w:hAnsi="宋体" w:hint="eastAsia"/>
                <w:noProof/>
              </w:rPr>
              <w:t>文档历史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_Toc381783156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7F" w:rsidRDefault="00C1657F">
          <w:pPr>
            <w:pStyle w:val="2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1783157" w:history="1">
            <w:r w:rsidRPr="00FA593B">
              <w:rPr>
                <w:rStyle w:val="af0"/>
                <w:rFonts w:ascii="宋体" w:hAnsi="宋体"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_Toc381783157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7F" w:rsidRDefault="00C1657F">
          <w:pPr>
            <w:pStyle w:val="1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1783158" w:history="1">
            <w:r w:rsidRPr="00FA593B">
              <w:rPr>
                <w:rStyle w:val="af0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_Toc381783158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124" w:rsidRDefault="00705124">
          <w:r>
            <w:rPr>
              <w:b/>
              <w:bCs/>
              <w:lang w:val="zh-CN"/>
            </w:rPr>
            <w:fldChar w:fldCharType="end"/>
          </w:r>
        </w:p>
      </w:sdtContent>
    </w:sdt>
    <w:p w:rsidR="00705124" w:rsidRDefault="00705124">
      <w:pPr>
        <w:widowControl/>
        <w:spacing w:line="240" w:lineRule="auto"/>
        <w:jc w:val="left"/>
      </w:pPr>
      <w:r>
        <w:br w:type="page"/>
      </w:r>
    </w:p>
    <w:p w:rsidR="006A7F6A" w:rsidRDefault="00152ED5" w:rsidP="00D870B5">
      <w:pPr>
        <w:pStyle w:val="1"/>
        <w:jc w:val="left"/>
      </w:pPr>
      <w:bookmarkStart w:id="4" w:name="_Toc381783158"/>
      <w:r>
        <w:rPr>
          <w:rFonts w:hint="eastAsia"/>
        </w:rPr>
        <w:lastRenderedPageBreak/>
        <w:t>功能列表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3"/>
        <w:gridCol w:w="8163"/>
      </w:tblGrid>
      <w:tr w:rsidR="003F1F09" w:rsidTr="003F1F09">
        <w:tc>
          <w:tcPr>
            <w:tcW w:w="2376" w:type="dxa"/>
          </w:tcPr>
          <w:p w:rsidR="003F1F09" w:rsidRDefault="003F1F09" w:rsidP="00D870B5">
            <w:r>
              <w:t>功能</w:t>
            </w:r>
          </w:p>
        </w:tc>
        <w:tc>
          <w:tcPr>
            <w:tcW w:w="6570" w:type="dxa"/>
          </w:tcPr>
          <w:p w:rsidR="003F1F09" w:rsidRDefault="00152ED5" w:rsidP="00D870B5">
            <w:r>
              <w:t>备注</w:t>
            </w:r>
          </w:p>
        </w:tc>
      </w:tr>
      <w:tr w:rsidR="003F1F09" w:rsidTr="003F1F09">
        <w:tc>
          <w:tcPr>
            <w:tcW w:w="2376" w:type="dxa"/>
          </w:tcPr>
          <w:p w:rsidR="003F1F09" w:rsidRDefault="00F839B6" w:rsidP="00D870B5">
            <w:proofErr w:type="gramStart"/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个性化官网添加</w:t>
            </w:r>
            <w:proofErr w:type="gramEnd"/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设置：图文介绍、</w:t>
            </w:r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Logo</w:t>
            </w:r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、背景图片、背景音乐、开场动画等</w:t>
            </w:r>
          </w:p>
        </w:tc>
        <w:tc>
          <w:tcPr>
            <w:tcW w:w="6570" w:type="dxa"/>
          </w:tcPr>
          <w:p w:rsidR="003F1F09" w:rsidRDefault="00BA5094" w:rsidP="00D870B5"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站中</w:t>
            </w:r>
            <w:r>
              <w:t>增加一个引导页，引导页是出现在首页之前的页面，内容有</w:t>
            </w:r>
            <w:r w:rsidR="00F839B6">
              <w:t>：</w:t>
            </w:r>
            <w:r w:rsidR="00F839B6">
              <w:t>LOGO</w:t>
            </w:r>
            <w:r w:rsidR="00F839B6">
              <w:t>、音乐、背景图片、动画。</w:t>
            </w:r>
            <w:r>
              <w:t>在</w:t>
            </w:r>
            <w:r>
              <w:t>3G</w:t>
            </w:r>
            <w:r>
              <w:t>模块中增加一个功能：引导页设置，</w:t>
            </w:r>
            <w:r>
              <w:t>在此设置</w:t>
            </w:r>
            <w:r>
              <w:rPr>
                <w:rFonts w:hint="eastAsia"/>
              </w:rPr>
              <w:t>上述内容</w:t>
            </w:r>
            <w:r>
              <w:t>。</w:t>
            </w:r>
          </w:p>
          <w:p w:rsidR="00F839B6" w:rsidRDefault="00F839B6" w:rsidP="00D870B5">
            <w:r>
              <w:rPr>
                <w:noProof/>
              </w:rPr>
              <w:drawing>
                <wp:inline distT="0" distB="0" distL="0" distR="0" wp14:anchorId="4376288A" wp14:editId="26FE033C">
                  <wp:extent cx="2305050" cy="45339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9B6" w:rsidTr="003F1F09">
        <w:tc>
          <w:tcPr>
            <w:tcW w:w="2376" w:type="dxa"/>
          </w:tcPr>
          <w:p w:rsidR="00F839B6" w:rsidRPr="00202BF7" w:rsidRDefault="00F839B6" w:rsidP="00D870B5">
            <w:pPr>
              <w:rPr>
                <w:rFonts w:ascii="微软雅黑" w:hAnsi="宋体"/>
                <w:color w:val="000000"/>
                <w:sz w:val="18"/>
                <w:highlight w:val="yellow"/>
              </w:rPr>
            </w:pPr>
            <w:r w:rsidRPr="00202BF7">
              <w:rPr>
                <w:rFonts w:ascii="微软雅黑" w:hAnsi="宋体" w:hint="eastAsia"/>
                <w:b/>
                <w:color w:val="000000"/>
                <w:sz w:val="18"/>
                <w:highlight w:val="yellow"/>
              </w:rPr>
              <w:t>开户系统</w:t>
            </w:r>
          </w:p>
        </w:tc>
        <w:tc>
          <w:tcPr>
            <w:tcW w:w="6570" w:type="dxa"/>
          </w:tcPr>
          <w:p w:rsidR="00F839B6" w:rsidRDefault="00F839B6" w:rsidP="00D870B5">
            <w:r>
              <w:rPr>
                <w:noProof/>
              </w:rPr>
              <w:drawing>
                <wp:inline distT="0" distB="0" distL="0" distR="0" wp14:anchorId="79CEEB1C" wp14:editId="121E9AF8">
                  <wp:extent cx="5486400" cy="12954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39B6" w:rsidRDefault="00F839B6" w:rsidP="00D870B5">
            <w:r>
              <w:rPr>
                <w:rFonts w:hint="eastAsia"/>
              </w:rPr>
              <w:t>增加前台用户的所属用户</w:t>
            </w:r>
            <w:r w:rsidR="00747F2E">
              <w:rPr>
                <w:rFonts w:hint="eastAsia"/>
              </w:rPr>
              <w:t>。用户在这里只能看到所属自己的前台用户。</w:t>
            </w:r>
          </w:p>
          <w:p w:rsidR="00747F2E" w:rsidRDefault="00F839B6" w:rsidP="00D870B5">
            <w:pPr>
              <w:rPr>
                <w:rFonts w:hint="eastAsia"/>
              </w:rPr>
            </w:pPr>
            <w:r>
              <w:rPr>
                <w:rFonts w:hint="eastAsia"/>
              </w:rPr>
              <w:t>增加操作：冻结</w:t>
            </w:r>
            <w:r w:rsidR="00747F2E">
              <w:rPr>
                <w:rFonts w:hint="eastAsia"/>
              </w:rPr>
              <w:t>/</w:t>
            </w:r>
            <w:r>
              <w:rPr>
                <w:rFonts w:hint="eastAsia"/>
              </w:rPr>
              <w:t>取消冻结</w:t>
            </w:r>
            <w:r w:rsidR="00747F2E">
              <w:rPr>
                <w:rFonts w:hint="eastAsia"/>
              </w:rPr>
              <w:t>。对微信号进行冻结。</w:t>
            </w:r>
          </w:p>
          <w:p w:rsidR="00F839B6" w:rsidRDefault="00F839B6" w:rsidP="00D870B5">
            <w:r>
              <w:rPr>
                <w:rFonts w:hint="eastAsia"/>
              </w:rPr>
              <w:t>进入店铺时，判断：如果已冻结，则报错：该商户已冻结。</w:t>
            </w:r>
          </w:p>
          <w:p w:rsidR="00D720E0" w:rsidRDefault="00D720E0" w:rsidP="00D870B5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2B06B2" wp14:editId="65E68971">
                  <wp:extent cx="5486400" cy="191262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A3E" w:rsidRDefault="005B0A3E" w:rsidP="00D870B5">
            <w:r>
              <w:rPr>
                <w:rFonts w:hint="eastAsia"/>
              </w:rPr>
              <w:t>功能模块</w:t>
            </w:r>
            <w:r w:rsidR="00747F2E">
              <w:rPr>
                <w:rFonts w:hint="eastAsia"/>
              </w:rPr>
              <w:t>上</w:t>
            </w:r>
            <w:r>
              <w:rPr>
                <w:rFonts w:hint="eastAsia"/>
              </w:rPr>
              <w:t>增加一个维度：所属用户。每个用户一套</w:t>
            </w:r>
            <w:r w:rsidR="00747F2E">
              <w:rPr>
                <w:rFonts w:hint="eastAsia"/>
              </w:rPr>
              <w:t>功能模块</w:t>
            </w:r>
            <w:r>
              <w:rPr>
                <w:rFonts w:hint="eastAsia"/>
              </w:rPr>
              <w:t>。编辑</w:t>
            </w:r>
            <w:r w:rsidR="00747F2E">
              <w:rPr>
                <w:rFonts w:hint="eastAsia"/>
              </w:rPr>
              <w:t>时，</w:t>
            </w:r>
            <w:r w:rsidR="00876BE7">
              <w:rPr>
                <w:rFonts w:hint="eastAsia"/>
              </w:rPr>
              <w:t>编辑</w:t>
            </w:r>
            <w:r w:rsidR="00747F2E">
              <w:rPr>
                <w:rFonts w:hint="eastAsia"/>
              </w:rPr>
              <w:t>的是当前</w:t>
            </w:r>
            <w:r w:rsidR="00876BE7">
              <w:rPr>
                <w:rFonts w:hint="eastAsia"/>
              </w:rPr>
              <w:t>用户</w:t>
            </w:r>
            <w:r w:rsidR="00747F2E">
              <w:rPr>
                <w:rFonts w:hint="eastAsia"/>
              </w:rPr>
              <w:t>所属</w:t>
            </w:r>
            <w:r w:rsidR="00876BE7">
              <w:rPr>
                <w:rFonts w:hint="eastAsia"/>
              </w:rPr>
              <w:t>的</w:t>
            </w:r>
            <w:r w:rsidR="00747F2E">
              <w:rPr>
                <w:rFonts w:hint="eastAsia"/>
              </w:rPr>
              <w:t>一套</w:t>
            </w:r>
            <w:r w:rsidR="00876BE7">
              <w:rPr>
                <w:rFonts w:hint="eastAsia"/>
              </w:rPr>
              <w:t>功能。</w:t>
            </w:r>
          </w:p>
          <w:p w:rsidR="0072661A" w:rsidRDefault="0072661A" w:rsidP="00D870B5"/>
        </w:tc>
      </w:tr>
      <w:tr w:rsidR="0072661A" w:rsidTr="003F1F09">
        <w:tc>
          <w:tcPr>
            <w:tcW w:w="2376" w:type="dxa"/>
          </w:tcPr>
          <w:p w:rsidR="0072661A" w:rsidRPr="00202BF7" w:rsidRDefault="0072661A" w:rsidP="00D870B5">
            <w:pPr>
              <w:rPr>
                <w:rFonts w:ascii="微软雅黑" w:hAnsi="宋体"/>
                <w:b/>
                <w:color w:val="000000"/>
                <w:sz w:val="18"/>
                <w:highlight w:val="yellow"/>
              </w:rPr>
            </w:pPr>
            <w:r w:rsidRPr="00202BF7">
              <w:rPr>
                <w:rFonts w:ascii="微软雅黑" w:hAnsi="宋体" w:hint="eastAsia"/>
                <w:b/>
                <w:color w:val="000000"/>
                <w:sz w:val="18"/>
                <w:highlight w:val="yellow"/>
              </w:rPr>
              <w:lastRenderedPageBreak/>
              <w:t>支付方式</w:t>
            </w:r>
          </w:p>
        </w:tc>
        <w:tc>
          <w:tcPr>
            <w:tcW w:w="6570" w:type="dxa"/>
          </w:tcPr>
          <w:p w:rsidR="0072661A" w:rsidRDefault="00695702" w:rsidP="00D870B5">
            <w:pPr>
              <w:rPr>
                <w:noProof/>
              </w:rPr>
            </w:pPr>
            <w:r>
              <w:rPr>
                <w:noProof/>
              </w:rPr>
              <w:t>支付宝转账方式</w:t>
            </w:r>
          </w:p>
        </w:tc>
      </w:tr>
      <w:tr w:rsidR="006B7782" w:rsidTr="003F1F09">
        <w:tc>
          <w:tcPr>
            <w:tcW w:w="2376" w:type="dxa"/>
          </w:tcPr>
          <w:p w:rsidR="006B7782" w:rsidRPr="00202BF7" w:rsidRDefault="006B7782" w:rsidP="00D870B5">
            <w:pPr>
              <w:rPr>
                <w:rFonts w:ascii="微软雅黑" w:hAnsi="宋体"/>
                <w:b/>
                <w:color w:val="000000"/>
                <w:sz w:val="18"/>
                <w:highlight w:val="yellow"/>
              </w:rPr>
            </w:pPr>
            <w:r>
              <w:rPr>
                <w:rFonts w:ascii="微软雅黑" w:hAnsi="宋体"/>
                <w:color w:val="000000"/>
                <w:sz w:val="18"/>
                <w:highlight w:val="yellow"/>
              </w:rPr>
              <w:t>商品增加</w:t>
            </w:r>
          </w:p>
        </w:tc>
        <w:tc>
          <w:tcPr>
            <w:tcW w:w="6570" w:type="dxa"/>
          </w:tcPr>
          <w:p w:rsidR="006B7782" w:rsidRDefault="006B7782" w:rsidP="006B7782">
            <w:pPr>
              <w:rPr>
                <w:rFonts w:ascii="微软雅黑" w:hAnsi="宋体"/>
                <w:color w:val="000000"/>
                <w:sz w:val="18"/>
              </w:rPr>
            </w:pPr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货号、计量单位、市场价</w:t>
            </w:r>
            <w:r>
              <w:rPr>
                <w:rFonts w:ascii="微软雅黑" w:hAnsi="宋体"/>
                <w:color w:val="000000"/>
                <w:sz w:val="18"/>
                <w:highlight w:val="yellow"/>
              </w:rPr>
              <w:t>、</w:t>
            </w:r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商品规则</w:t>
            </w:r>
            <w:r>
              <w:rPr>
                <w:rFonts w:ascii="微软雅黑" w:hAnsi="宋体"/>
                <w:color w:val="000000"/>
                <w:sz w:val="18"/>
              </w:rPr>
              <w:t>、</w:t>
            </w:r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重量</w:t>
            </w:r>
            <w:r>
              <w:rPr>
                <w:rFonts w:ascii="微软雅黑" w:hAnsi="宋体"/>
                <w:color w:val="000000"/>
                <w:sz w:val="18"/>
              </w:rPr>
              <w:t>、</w:t>
            </w:r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标签</w:t>
            </w:r>
          </w:p>
          <w:p w:rsidR="006B7782" w:rsidRDefault="00695702" w:rsidP="006B7782">
            <w:pPr>
              <w:rPr>
                <w:noProof/>
              </w:rPr>
            </w:pPr>
            <w:r>
              <w:rPr>
                <w:rFonts w:ascii="微软雅黑" w:hAnsi="宋体" w:hint="eastAsia"/>
                <w:color w:val="000000"/>
                <w:sz w:val="18"/>
                <w:highlight w:val="yellow"/>
              </w:rPr>
              <w:t>前端商店页面，在商品的属性解析出来，</w:t>
            </w:r>
            <w:r w:rsidR="006B7782">
              <w:rPr>
                <w:rFonts w:ascii="微软雅黑" w:hAnsi="宋体" w:hint="eastAsia"/>
                <w:color w:val="000000"/>
                <w:sz w:val="18"/>
                <w:highlight w:val="yellow"/>
              </w:rPr>
              <w:t>可以选择</w:t>
            </w:r>
          </w:p>
        </w:tc>
      </w:tr>
      <w:tr w:rsidR="006B7782" w:rsidTr="003F1F09">
        <w:tc>
          <w:tcPr>
            <w:tcW w:w="2376" w:type="dxa"/>
          </w:tcPr>
          <w:p w:rsidR="006B7782" w:rsidRDefault="006B7782" w:rsidP="00D870B5">
            <w:pPr>
              <w:rPr>
                <w:rFonts w:ascii="微软雅黑" w:hAnsi="宋体"/>
                <w:color w:val="000000"/>
                <w:sz w:val="18"/>
                <w:highlight w:val="yellow"/>
              </w:rPr>
            </w:pPr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商品规则</w:t>
            </w:r>
          </w:p>
        </w:tc>
        <w:tc>
          <w:tcPr>
            <w:tcW w:w="6570" w:type="dxa"/>
          </w:tcPr>
          <w:p w:rsidR="006B7782" w:rsidRDefault="006B7782" w:rsidP="006B7782">
            <w:pPr>
              <w:rPr>
                <w:rFonts w:ascii="微软雅黑" w:hAnsi="宋体"/>
                <w:color w:val="000000"/>
                <w:sz w:val="18"/>
                <w:highlight w:val="yellow"/>
              </w:rPr>
            </w:pPr>
            <w:r>
              <w:rPr>
                <w:rFonts w:ascii="微软雅黑" w:hAnsi="宋体"/>
                <w:color w:val="000000"/>
                <w:sz w:val="18"/>
                <w:highlight w:val="yellow"/>
              </w:rPr>
              <w:t>增加一个字段，采用</w:t>
            </w:r>
            <w:proofErr w:type="spellStart"/>
            <w:r>
              <w:rPr>
                <w:rFonts w:ascii="微软雅黑" w:hAnsi="宋体"/>
                <w:color w:val="000000"/>
                <w:sz w:val="18"/>
                <w:highlight w:val="yellow"/>
              </w:rPr>
              <w:t>json</w:t>
            </w:r>
            <w:proofErr w:type="spellEnd"/>
            <w:r>
              <w:rPr>
                <w:rFonts w:ascii="微软雅黑" w:hAnsi="宋体"/>
                <w:color w:val="000000"/>
                <w:sz w:val="18"/>
                <w:highlight w:val="yellow"/>
              </w:rPr>
              <w:t>格式字符串存放。读取时解析。</w:t>
            </w:r>
          </w:p>
          <w:p w:rsidR="006B7782" w:rsidRPr="00202BF7" w:rsidRDefault="006B7782" w:rsidP="006B7782">
            <w:pPr>
              <w:rPr>
                <w:rFonts w:ascii="微软雅黑" w:hAnsi="宋体"/>
                <w:color w:val="000000"/>
                <w:sz w:val="18"/>
                <w:highlight w:val="yellow"/>
              </w:rPr>
            </w:pPr>
            <w:r>
              <w:rPr>
                <w:rFonts w:ascii="微软雅黑" w:hAnsi="宋体" w:hint="eastAsia"/>
                <w:color w:val="000000"/>
                <w:sz w:val="18"/>
                <w:highlight w:val="yellow"/>
              </w:rPr>
              <w:t>前端商店页面，在商品的属性解析出来，也要可以选择</w:t>
            </w:r>
          </w:p>
        </w:tc>
      </w:tr>
      <w:tr w:rsidR="00832735" w:rsidTr="003F1F09">
        <w:tc>
          <w:tcPr>
            <w:tcW w:w="2376" w:type="dxa"/>
          </w:tcPr>
          <w:p w:rsidR="00832735" w:rsidRPr="00202BF7" w:rsidRDefault="00832735" w:rsidP="00D870B5">
            <w:pPr>
              <w:rPr>
                <w:rFonts w:ascii="微软雅黑" w:hAnsi="宋体"/>
                <w:color w:val="000000"/>
                <w:sz w:val="18"/>
                <w:highlight w:val="yellow"/>
              </w:rPr>
            </w:pPr>
            <w:r>
              <w:rPr>
                <w:rFonts w:ascii="微软雅黑" w:hAnsi="宋体"/>
                <w:color w:val="000000"/>
                <w:sz w:val="18"/>
                <w:highlight w:val="yellow"/>
              </w:rPr>
              <w:t>订单</w:t>
            </w:r>
          </w:p>
        </w:tc>
        <w:tc>
          <w:tcPr>
            <w:tcW w:w="6570" w:type="dxa"/>
          </w:tcPr>
          <w:p w:rsidR="00832735" w:rsidRDefault="00832735" w:rsidP="006B7782">
            <w:pPr>
              <w:rPr>
                <w:rFonts w:ascii="微软雅黑" w:hAnsi="宋体"/>
                <w:color w:val="000000"/>
                <w:sz w:val="18"/>
                <w:highlight w:val="yellow"/>
              </w:rPr>
            </w:pPr>
            <w:r w:rsidRPr="00202BF7">
              <w:rPr>
                <w:rFonts w:ascii="微软雅黑" w:hAnsi="宋体"/>
                <w:color w:val="000000"/>
                <w:sz w:val="18"/>
                <w:highlight w:val="yellow"/>
              </w:rPr>
              <w:t>物流单号及其查询物流</w:t>
            </w:r>
            <w:r>
              <w:rPr>
                <w:rFonts w:ascii="微软雅黑" w:hAnsi="宋体"/>
                <w:color w:val="000000"/>
                <w:sz w:val="18"/>
                <w:highlight w:val="yellow"/>
              </w:rPr>
              <w:t>，在订单里面增加快递查询</w:t>
            </w:r>
          </w:p>
        </w:tc>
      </w:tr>
      <w:tr w:rsidR="0074073C" w:rsidTr="0074073C">
        <w:tc>
          <w:tcPr>
            <w:tcW w:w="78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  <w:r>
              <w:rPr>
                <w:rFonts w:ascii="微软雅黑" w:hAnsi="宋体"/>
                <w:color w:val="000000"/>
                <w:sz w:val="18"/>
              </w:rPr>
              <w:t>查看会员</w:t>
            </w:r>
          </w:p>
        </w:tc>
        <w:tc>
          <w:tcPr>
            <w:tcW w:w="816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  <w:r>
              <w:rPr>
                <w:rFonts w:ascii="微软雅黑" w:hAnsi="宋体"/>
                <w:color w:val="000000"/>
                <w:sz w:val="18"/>
              </w:rPr>
              <w:t>查看会员列表</w:t>
            </w:r>
            <w:r w:rsidR="009D32E8">
              <w:rPr>
                <w:rFonts w:ascii="微软雅黑" w:hAnsi="宋体"/>
                <w:color w:val="000000"/>
                <w:sz w:val="18"/>
              </w:rPr>
              <w:t>。</w:t>
            </w:r>
            <w:r w:rsidR="009D32E8" w:rsidRPr="009D32E8">
              <w:rPr>
                <w:rFonts w:ascii="微软雅黑" w:hAnsi="宋体"/>
                <w:color w:val="000000"/>
                <w:sz w:val="18"/>
                <w:highlight w:val="yellow"/>
              </w:rPr>
              <w:t>把现有的</w:t>
            </w:r>
            <w:r w:rsidR="009D32E8" w:rsidRPr="009D32E8">
              <w:rPr>
                <w:rFonts w:ascii="微软雅黑" w:hAnsi="宋体" w:hint="eastAsia"/>
                <w:color w:val="000000"/>
                <w:sz w:val="18"/>
                <w:highlight w:val="yellow"/>
              </w:rPr>
              <w:t>商家后台的</w:t>
            </w:r>
            <w:r w:rsidR="009D32E8" w:rsidRPr="009D32E8">
              <w:rPr>
                <w:rFonts w:ascii="微软雅黑" w:hAnsi="宋体"/>
                <w:color w:val="000000"/>
                <w:sz w:val="18"/>
                <w:highlight w:val="yellow"/>
              </w:rPr>
              <w:t>会员功能放出来。</w:t>
            </w:r>
          </w:p>
        </w:tc>
      </w:tr>
      <w:tr w:rsidR="0074073C" w:rsidTr="0074073C">
        <w:tc>
          <w:tcPr>
            <w:tcW w:w="78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  <w:r>
              <w:rPr>
                <w:rFonts w:ascii="微软雅黑" w:hAnsi="宋体"/>
                <w:color w:val="000000"/>
                <w:sz w:val="18"/>
              </w:rPr>
              <w:t>编辑会员</w:t>
            </w:r>
          </w:p>
        </w:tc>
        <w:tc>
          <w:tcPr>
            <w:tcW w:w="816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  <w:r>
              <w:rPr>
                <w:rFonts w:ascii="微软雅黑" w:hAnsi="宋体"/>
                <w:color w:val="000000"/>
                <w:sz w:val="18"/>
              </w:rPr>
              <w:t>编辑会员详情</w:t>
            </w:r>
            <w:r w:rsidR="009D32E8">
              <w:rPr>
                <w:rFonts w:ascii="微软雅黑" w:hAnsi="宋体"/>
                <w:color w:val="000000"/>
                <w:sz w:val="18"/>
              </w:rPr>
              <w:t>。</w:t>
            </w:r>
            <w:r w:rsidR="009D32E8" w:rsidRPr="009D32E8">
              <w:rPr>
                <w:rFonts w:ascii="微软雅黑" w:hAnsi="宋体"/>
                <w:color w:val="000000"/>
                <w:sz w:val="18"/>
                <w:highlight w:val="yellow"/>
              </w:rPr>
              <w:t>把现有的</w:t>
            </w:r>
            <w:r w:rsidR="009D32E8" w:rsidRPr="009D32E8">
              <w:rPr>
                <w:rFonts w:ascii="微软雅黑" w:hAnsi="宋体" w:hint="eastAsia"/>
                <w:color w:val="000000"/>
                <w:sz w:val="18"/>
                <w:highlight w:val="yellow"/>
              </w:rPr>
              <w:t>商家后台的</w:t>
            </w:r>
            <w:r w:rsidR="009D32E8" w:rsidRPr="009D32E8">
              <w:rPr>
                <w:rFonts w:ascii="微软雅黑" w:hAnsi="宋体"/>
                <w:color w:val="000000"/>
                <w:sz w:val="18"/>
                <w:highlight w:val="yellow"/>
              </w:rPr>
              <w:t>会员功能放出来。</w:t>
            </w:r>
          </w:p>
        </w:tc>
      </w:tr>
      <w:tr w:rsidR="0074073C" w:rsidTr="0074073C">
        <w:tc>
          <w:tcPr>
            <w:tcW w:w="78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  <w:r>
              <w:rPr>
                <w:rFonts w:ascii="微软雅黑" w:hAnsi="宋体"/>
                <w:color w:val="000000"/>
                <w:sz w:val="18"/>
              </w:rPr>
              <w:t>删除会员</w:t>
            </w:r>
          </w:p>
        </w:tc>
        <w:tc>
          <w:tcPr>
            <w:tcW w:w="816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  <w:r>
              <w:rPr>
                <w:rFonts w:ascii="微软雅黑" w:hAnsi="宋体"/>
                <w:color w:val="000000"/>
                <w:sz w:val="18"/>
              </w:rPr>
              <w:t>删除相应无效会员</w:t>
            </w:r>
            <w:r w:rsidR="009D32E8">
              <w:rPr>
                <w:rFonts w:ascii="微软雅黑" w:hAnsi="宋体"/>
                <w:color w:val="000000"/>
                <w:sz w:val="18"/>
              </w:rPr>
              <w:t>。</w:t>
            </w:r>
            <w:r w:rsidR="009D32E8" w:rsidRPr="009D32E8">
              <w:rPr>
                <w:rFonts w:ascii="微软雅黑" w:hAnsi="宋体"/>
                <w:color w:val="000000"/>
                <w:sz w:val="18"/>
                <w:highlight w:val="yellow"/>
              </w:rPr>
              <w:t>把现有的</w:t>
            </w:r>
            <w:r w:rsidR="009D32E8" w:rsidRPr="009D32E8">
              <w:rPr>
                <w:rFonts w:ascii="微软雅黑" w:hAnsi="宋体" w:hint="eastAsia"/>
                <w:color w:val="000000"/>
                <w:sz w:val="18"/>
                <w:highlight w:val="yellow"/>
              </w:rPr>
              <w:t>商家后台的</w:t>
            </w:r>
            <w:r w:rsidR="009D32E8" w:rsidRPr="009D32E8">
              <w:rPr>
                <w:rFonts w:ascii="微软雅黑" w:hAnsi="宋体"/>
                <w:color w:val="000000"/>
                <w:sz w:val="18"/>
                <w:highlight w:val="yellow"/>
              </w:rPr>
              <w:t>会员功能放出来。</w:t>
            </w:r>
          </w:p>
        </w:tc>
      </w:tr>
      <w:tr w:rsidR="0074073C" w:rsidTr="0074073C">
        <w:tc>
          <w:tcPr>
            <w:tcW w:w="78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  <w:r>
              <w:rPr>
                <w:rFonts w:ascii="微软雅黑" w:hAnsi="宋体"/>
                <w:color w:val="000000"/>
                <w:sz w:val="18"/>
              </w:rPr>
              <w:t>搜索会员</w:t>
            </w:r>
          </w:p>
        </w:tc>
        <w:tc>
          <w:tcPr>
            <w:tcW w:w="816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  <w:r>
              <w:rPr>
                <w:rFonts w:ascii="微软雅黑" w:hAnsi="宋体"/>
                <w:color w:val="000000"/>
                <w:sz w:val="18"/>
              </w:rPr>
              <w:t>通过目标进行会员搜索</w:t>
            </w:r>
            <w:r w:rsidR="009D32E8">
              <w:rPr>
                <w:rFonts w:ascii="微软雅黑" w:hAnsi="宋体"/>
                <w:color w:val="000000"/>
                <w:sz w:val="18"/>
              </w:rPr>
              <w:t>。</w:t>
            </w:r>
            <w:bookmarkStart w:id="5" w:name="_GoBack"/>
            <w:bookmarkEnd w:id="5"/>
            <w:r w:rsidR="009D32E8" w:rsidRPr="009D32E8">
              <w:rPr>
                <w:rFonts w:ascii="微软雅黑" w:hAnsi="宋体"/>
                <w:color w:val="000000"/>
                <w:sz w:val="18"/>
                <w:highlight w:val="yellow"/>
              </w:rPr>
              <w:t>把现有的</w:t>
            </w:r>
            <w:r w:rsidR="009D32E8" w:rsidRPr="009D32E8">
              <w:rPr>
                <w:rFonts w:ascii="微软雅黑" w:hAnsi="宋体" w:hint="eastAsia"/>
                <w:color w:val="000000"/>
                <w:sz w:val="18"/>
                <w:highlight w:val="yellow"/>
              </w:rPr>
              <w:t>商家后台的</w:t>
            </w:r>
            <w:r w:rsidR="009D32E8" w:rsidRPr="009D32E8">
              <w:rPr>
                <w:rFonts w:ascii="微软雅黑" w:hAnsi="宋体"/>
                <w:color w:val="000000"/>
                <w:sz w:val="18"/>
                <w:highlight w:val="yellow"/>
              </w:rPr>
              <w:t>会员功能放出来。</w:t>
            </w:r>
          </w:p>
        </w:tc>
      </w:tr>
      <w:tr w:rsidR="0074073C" w:rsidTr="0074073C">
        <w:tc>
          <w:tcPr>
            <w:tcW w:w="78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</w:p>
        </w:tc>
        <w:tc>
          <w:tcPr>
            <w:tcW w:w="8163" w:type="dxa"/>
            <w:vAlign w:val="center"/>
          </w:tcPr>
          <w:p w:rsidR="0074073C" w:rsidRDefault="0074073C" w:rsidP="0074073C">
            <w:pPr>
              <w:autoSpaceDN w:val="0"/>
              <w:jc w:val="left"/>
              <w:textAlignment w:val="center"/>
              <w:rPr>
                <w:rFonts w:ascii="微软雅黑" w:hAnsi="宋体"/>
                <w:color w:val="000000"/>
                <w:sz w:val="18"/>
              </w:rPr>
            </w:pPr>
          </w:p>
        </w:tc>
      </w:tr>
    </w:tbl>
    <w:p w:rsidR="00A26E13" w:rsidRDefault="00A26E13" w:rsidP="00695702">
      <w:pPr>
        <w:widowControl/>
        <w:spacing w:line="240" w:lineRule="auto"/>
        <w:jc w:val="left"/>
      </w:pPr>
    </w:p>
    <w:sectPr w:rsidR="00A26E13" w:rsidSect="00C407EE">
      <w:headerReference w:type="default" r:id="rId12"/>
      <w:footerReference w:type="even" r:id="rId13"/>
      <w:footerReference w:type="default" r:id="rId14"/>
      <w:pgSz w:w="11906" w:h="16838" w:code="9"/>
      <w:pgMar w:top="1758" w:right="1588" w:bottom="1304" w:left="1588" w:header="1077" w:footer="624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8A1" w:rsidRDefault="00EB78A1" w:rsidP="00FE04EA">
      <w:r>
        <w:separator/>
      </w:r>
    </w:p>
    <w:p w:rsidR="00EB78A1" w:rsidRDefault="00EB78A1"/>
    <w:p w:rsidR="00EB78A1" w:rsidRDefault="00EB78A1"/>
  </w:endnote>
  <w:endnote w:type="continuationSeparator" w:id="0">
    <w:p w:rsidR="00EB78A1" w:rsidRDefault="00EB78A1" w:rsidP="00FE04EA">
      <w:r>
        <w:continuationSeparator/>
      </w:r>
    </w:p>
    <w:p w:rsidR="00EB78A1" w:rsidRDefault="00EB78A1"/>
    <w:p w:rsidR="00EB78A1" w:rsidRDefault="00EB78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F6A" w:rsidRDefault="006A7F6A" w:rsidP="00FE04EA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6A7F6A" w:rsidRDefault="006A7F6A" w:rsidP="001E43D5">
    <w:pPr>
      <w:ind w:right="360"/>
    </w:pPr>
  </w:p>
  <w:p w:rsidR="006A7F6A" w:rsidRDefault="006A7F6A"/>
  <w:p w:rsidR="006A7F6A" w:rsidRDefault="006A7F6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F6A" w:rsidRPr="00902B2C" w:rsidRDefault="006A7F6A" w:rsidP="00EC59B0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9D32E8">
      <w:rPr>
        <w:noProof/>
      </w:rPr>
      <w:t>- 4 -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8A1" w:rsidRDefault="00EB78A1" w:rsidP="00FE04EA">
      <w:r>
        <w:separator/>
      </w:r>
    </w:p>
    <w:p w:rsidR="00EB78A1" w:rsidRDefault="00EB78A1"/>
    <w:p w:rsidR="00EB78A1" w:rsidRDefault="00EB78A1"/>
  </w:footnote>
  <w:footnote w:type="continuationSeparator" w:id="0">
    <w:p w:rsidR="00EB78A1" w:rsidRDefault="00EB78A1" w:rsidP="00FE04EA">
      <w:r>
        <w:continuationSeparator/>
      </w:r>
    </w:p>
    <w:p w:rsidR="00EB78A1" w:rsidRDefault="00EB78A1"/>
    <w:p w:rsidR="00EB78A1" w:rsidRDefault="00EB78A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F6A" w:rsidRPr="00E47B0E" w:rsidRDefault="00D870B5" w:rsidP="00664031">
    <w:pPr>
      <w:pStyle w:val="a3"/>
      <w:pBdr>
        <w:bottom w:val="single" w:sz="6" w:space="0" w:color="auto"/>
      </w:pBdr>
      <w:jc w:val="both"/>
      <w:rPr>
        <w:rFonts w:eastAsia="黑体"/>
        <w:kern w:val="0"/>
        <w:sz w:val="21"/>
        <w:szCs w:val="21"/>
      </w:rPr>
    </w:pPr>
    <w:r>
      <w:rPr>
        <w:rFonts w:eastAsia="黑体"/>
        <w:noProof/>
        <w:kern w:val="0"/>
        <w:sz w:val="21"/>
        <w:szCs w:val="21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060C9E" wp14:editId="281EF5D2">
              <wp:simplePos x="0" y="0"/>
              <wp:positionH relativeFrom="column">
                <wp:posOffset>4344670</wp:posOffset>
              </wp:positionH>
              <wp:positionV relativeFrom="paragraph">
                <wp:posOffset>-179070</wp:posOffset>
              </wp:positionV>
              <wp:extent cx="1212850" cy="4953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E47B0E" w:rsidRPr="00E47B0E" w:rsidRDefault="00856B5E">
                          <w:r>
                            <w:rPr>
                              <w:rFonts w:ascii="宋体" w:hAnsi="宋体" w:cs="宋体"/>
                              <w:noProof/>
                              <w:kern w:val="0"/>
                              <w:sz w:val="24"/>
                            </w:rPr>
                            <w:drawing>
                              <wp:inline distT="0" distB="0" distL="0" distR="0" wp14:anchorId="14A7CBAC" wp14:editId="043D4926">
                                <wp:extent cx="981555" cy="443930"/>
                                <wp:effectExtent l="0" t="0" r="9525" b="0"/>
                                <wp:docPr id="17" name="图片 17" descr="C:\Users\成波\Documents\Tencent Files\5633658\Image\Image1\XG$$W_V)YBR0{ZA`8%`6TO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成波\Documents\Tencent Files\5633658\Image\Image1\XG$$W_V)YBR0{ZA`8%`6TO2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5993" cy="4459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42.1pt;margin-top:-14.1pt;width:95.5pt;height:39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" filled="f" stroked="f">
              <v:textbox>
                <w:txbxContent>
                  <w:p w:rsidR="00E47B0E" w:rsidRPr="00E47B0E" w:rsidRDefault="00856B5E">
                    <w:r>
                      <w:rPr>
                        <w:rFonts w:ascii="宋体" w:hAnsi="宋体" w:cs="宋体"/>
                        <w:noProof/>
                        <w:kern w:val="0"/>
                        <w:sz w:val="24"/>
                      </w:rPr>
                      <w:drawing>
                        <wp:inline distT="0" distB="0" distL="0" distR="0" wp14:anchorId="14A7CBAC" wp14:editId="043D4926">
                          <wp:extent cx="981555" cy="443930"/>
                          <wp:effectExtent l="0" t="0" r="9525" b="0"/>
                          <wp:docPr id="17" name="图片 17" descr="C:\Users\成波\Documents\Tencent Files\5633658\Image\Image1\XG$$W_V)YBR0{ZA`8%`6TO2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成波\Documents\Tencent Files\5633658\Image\Image1\XG$$W_V)YBR0{ZA`8%`6TO2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5993" cy="445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proofErr w:type="gramStart"/>
    <w:r w:rsidR="005A6C09">
      <w:rPr>
        <w:rFonts w:eastAsia="黑体" w:hint="eastAsia"/>
        <w:kern w:val="0"/>
        <w:sz w:val="21"/>
        <w:szCs w:val="21"/>
      </w:rPr>
      <w:t>蜀乐网络</w:t>
    </w:r>
    <w:proofErr w:type="gramEnd"/>
    <w:r w:rsidR="005A6C09">
      <w:rPr>
        <w:rFonts w:eastAsia="黑体" w:hint="eastAsia"/>
        <w:kern w:val="0"/>
        <w:sz w:val="21"/>
        <w:szCs w:val="21"/>
      </w:rPr>
      <w:t>科技有限公司</w:t>
    </w:r>
  </w:p>
  <w:p w:rsidR="006A7F6A" w:rsidRPr="005A6C09" w:rsidRDefault="005A6C09" w:rsidP="00664031">
    <w:pPr>
      <w:pStyle w:val="a3"/>
      <w:pBdr>
        <w:bottom w:val="single" w:sz="6" w:space="0" w:color="auto"/>
      </w:pBdr>
      <w:jc w:val="both"/>
    </w:pPr>
    <w:r w:rsidRPr="005A6C09">
      <w:t>S</w:t>
    </w:r>
    <w:r>
      <w:rPr>
        <w:rFonts w:hint="eastAsia"/>
      </w:rPr>
      <w:t>HULE</w:t>
    </w:r>
    <w:r w:rsidRPr="005A6C09">
      <w:t xml:space="preserve"> N</w:t>
    </w:r>
    <w:r>
      <w:rPr>
        <w:rFonts w:hint="eastAsia"/>
      </w:rPr>
      <w:t>ETWORK</w:t>
    </w:r>
    <w:r w:rsidRPr="005A6C09">
      <w:t xml:space="preserve"> T</w:t>
    </w:r>
    <w:r>
      <w:rPr>
        <w:rFonts w:hint="eastAsia"/>
      </w:rPr>
      <w:t>ECHNOLOGY</w:t>
    </w:r>
    <w:r w:rsidRPr="005A6C09">
      <w:t xml:space="preserve"> C</w:t>
    </w:r>
    <w:r>
      <w:rPr>
        <w:rFonts w:hint="eastAsia"/>
      </w:rPr>
      <w:t>O</w:t>
    </w:r>
    <w:r w:rsidRPr="005A6C09">
      <w:t>., L</w:t>
    </w:r>
    <w:r>
      <w:rPr>
        <w:rFonts w:hint="eastAsia"/>
      </w:rPr>
      <w:t>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0293"/>
    <w:multiLevelType w:val="hybridMultilevel"/>
    <w:tmpl w:val="96442BEA"/>
    <w:lvl w:ilvl="0" w:tplc="099290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9194265"/>
    <w:multiLevelType w:val="hybridMultilevel"/>
    <w:tmpl w:val="18829AAE"/>
    <w:lvl w:ilvl="0" w:tplc="B156B62A">
      <w:start w:val="1"/>
      <w:numFmt w:val="decimal"/>
      <w:lvlText w:val="7.%1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DB4640A"/>
    <w:multiLevelType w:val="hybridMultilevel"/>
    <w:tmpl w:val="E9C02A5C"/>
    <w:lvl w:ilvl="0" w:tplc="07ACAA04">
      <w:start w:val="1"/>
      <w:numFmt w:val="decimal"/>
      <w:lvlText w:val="4.%1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0066DD1"/>
    <w:multiLevelType w:val="multilevel"/>
    <w:tmpl w:val="0784BB52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ascii="Times New Roman" w:eastAsia="Arial Unicode MS" w:hAnsi="Times New Roman" w:cs="Times New Roman" w:hint="default"/>
        <w:b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4">
    <w:nsid w:val="171F3FFF"/>
    <w:multiLevelType w:val="hybridMultilevel"/>
    <w:tmpl w:val="6A7CA6D2"/>
    <w:lvl w:ilvl="0" w:tplc="0409000F">
      <w:start w:val="1"/>
      <w:numFmt w:val="decimal"/>
      <w:lvlText w:val="%1."/>
      <w:lvlJc w:val="left"/>
      <w:pPr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7298B276">
      <w:start w:val="1"/>
      <w:numFmt w:val="decimal"/>
      <w:lvlText w:val="%4."/>
      <w:lvlJc w:val="left"/>
      <w:pPr>
        <w:ind w:left="704" w:hanging="420"/>
      </w:pPr>
      <w:rPr>
        <w:rFonts w:ascii="宋体" w:eastAsia="宋体" w:hAnsi="宋体" w:cs="Times New Roman" w:hint="default"/>
        <w:b w:val="0"/>
        <w:sz w:val="21"/>
        <w:szCs w:val="21"/>
      </w:rPr>
    </w:lvl>
    <w:lvl w:ilvl="4" w:tplc="04090019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1AFC7D4F"/>
    <w:multiLevelType w:val="hybridMultilevel"/>
    <w:tmpl w:val="A2D66882"/>
    <w:lvl w:ilvl="0" w:tplc="77BAA80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D284AA6"/>
    <w:multiLevelType w:val="hybridMultilevel"/>
    <w:tmpl w:val="90B630AA"/>
    <w:lvl w:ilvl="0" w:tplc="2F5AE3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1E9326B1"/>
    <w:multiLevelType w:val="multilevel"/>
    <w:tmpl w:val="09B0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3A82F58"/>
    <w:multiLevelType w:val="hybridMultilevel"/>
    <w:tmpl w:val="8DA43C90"/>
    <w:lvl w:ilvl="0" w:tplc="C45EDAC0">
      <w:start w:val="1"/>
      <w:numFmt w:val="decimal"/>
      <w:lvlText w:val="%1."/>
      <w:lvlJc w:val="left"/>
      <w:pPr>
        <w:ind w:left="840" w:hanging="420"/>
      </w:pPr>
      <w:rPr>
        <w:rFonts w:ascii="Calibri" w:eastAsia="宋体" w:hAnsi="Calibri" w:cs="Calibri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26F113B6"/>
    <w:multiLevelType w:val="hybridMultilevel"/>
    <w:tmpl w:val="6DB4FDC2"/>
    <w:lvl w:ilvl="0" w:tplc="98DCC256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Calibri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281E527F"/>
    <w:multiLevelType w:val="hybridMultilevel"/>
    <w:tmpl w:val="22206BDC"/>
    <w:lvl w:ilvl="0" w:tplc="6232ADC4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8A28DEC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2" w:tplc="6DCEF178">
      <w:start w:val="1"/>
      <w:numFmt w:val="decimal"/>
      <w:lvlText w:val="%3."/>
      <w:lvlJc w:val="left"/>
      <w:pPr>
        <w:tabs>
          <w:tab w:val="num" w:pos="1860"/>
        </w:tabs>
        <w:ind w:left="1860" w:hanging="60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1">
    <w:nsid w:val="2A6478DA"/>
    <w:multiLevelType w:val="hybridMultilevel"/>
    <w:tmpl w:val="0C54680A"/>
    <w:lvl w:ilvl="0" w:tplc="B3321D7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D2F1AE4"/>
    <w:multiLevelType w:val="multilevel"/>
    <w:tmpl w:val="2E38662E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3.%2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3">
    <w:nsid w:val="37E3335E"/>
    <w:multiLevelType w:val="hybridMultilevel"/>
    <w:tmpl w:val="7028252A"/>
    <w:lvl w:ilvl="0" w:tplc="37E001FA">
      <w:start w:val="1"/>
      <w:numFmt w:val="decimal"/>
      <w:lvlText w:val="%1."/>
      <w:lvlJc w:val="left"/>
      <w:pPr>
        <w:ind w:left="420" w:hanging="4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41CD1802"/>
    <w:multiLevelType w:val="hybridMultilevel"/>
    <w:tmpl w:val="6DB4FDC2"/>
    <w:lvl w:ilvl="0" w:tplc="98DCC256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Calibri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46C074CF"/>
    <w:multiLevelType w:val="hybridMultilevel"/>
    <w:tmpl w:val="8774E41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4AB0011C"/>
    <w:multiLevelType w:val="hybridMultilevel"/>
    <w:tmpl w:val="8DE28E96"/>
    <w:lvl w:ilvl="0" w:tplc="9126FB00">
      <w:start w:val="1"/>
      <w:numFmt w:val="japaneseCounting"/>
      <w:lvlText w:val="%1."/>
      <w:lvlJc w:val="left"/>
      <w:pPr>
        <w:ind w:left="360" w:hanging="360"/>
      </w:pPr>
      <w:rPr>
        <w:rFonts w:cs="Times New Roman" w:hint="default"/>
        <w:b/>
        <w:i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4B792AF4"/>
    <w:multiLevelType w:val="hybridMultilevel"/>
    <w:tmpl w:val="DFDA5516"/>
    <w:lvl w:ilvl="0" w:tplc="E8E061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4E137463"/>
    <w:multiLevelType w:val="hybridMultilevel"/>
    <w:tmpl w:val="7A1036D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6C45E35"/>
    <w:multiLevelType w:val="hybridMultilevel"/>
    <w:tmpl w:val="BCA6AFB4"/>
    <w:lvl w:ilvl="0" w:tplc="2C144D5E">
      <w:start w:val="1"/>
      <w:numFmt w:val="decimal"/>
      <w:lvlText w:val="%1."/>
      <w:lvlJc w:val="left"/>
      <w:pPr>
        <w:ind w:left="420" w:hanging="420"/>
      </w:pPr>
      <w:rPr>
        <w:rFonts w:ascii="Calibri" w:hAnsi="Calibri" w:cs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58B55BD8"/>
    <w:multiLevelType w:val="hybridMultilevel"/>
    <w:tmpl w:val="243A321E"/>
    <w:lvl w:ilvl="0" w:tplc="205A9D06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A3A2BFD"/>
    <w:multiLevelType w:val="hybridMultilevel"/>
    <w:tmpl w:val="F9782E40"/>
    <w:lvl w:ilvl="0" w:tplc="19E83852">
      <w:start w:val="1"/>
      <w:numFmt w:val="decimal"/>
      <w:lvlText w:val="6.%1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5D3A557C"/>
    <w:multiLevelType w:val="hybridMultilevel"/>
    <w:tmpl w:val="6DB4FDC2"/>
    <w:lvl w:ilvl="0" w:tplc="98DCC256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Calibri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653733AF"/>
    <w:multiLevelType w:val="hybridMultilevel"/>
    <w:tmpl w:val="6DB4FDC2"/>
    <w:lvl w:ilvl="0" w:tplc="98DCC256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Calibri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66720070"/>
    <w:multiLevelType w:val="hybridMultilevel"/>
    <w:tmpl w:val="0C54680A"/>
    <w:lvl w:ilvl="0" w:tplc="B3321D7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669E01C5"/>
    <w:multiLevelType w:val="hybridMultilevel"/>
    <w:tmpl w:val="6DB4FDC2"/>
    <w:lvl w:ilvl="0" w:tplc="98DCC256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Calibri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7FB87A0C"/>
    <w:multiLevelType w:val="hybridMultilevel"/>
    <w:tmpl w:val="0C54680A"/>
    <w:lvl w:ilvl="0" w:tplc="B3321D7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12"/>
  </w:num>
  <w:num w:numId="5">
    <w:abstractNumId w:val="2"/>
  </w:num>
  <w:num w:numId="6">
    <w:abstractNumId w:val="8"/>
  </w:num>
  <w:num w:numId="7">
    <w:abstractNumId w:val="13"/>
  </w:num>
  <w:num w:numId="8">
    <w:abstractNumId w:val="19"/>
  </w:num>
  <w:num w:numId="9">
    <w:abstractNumId w:val="21"/>
  </w:num>
  <w:num w:numId="10">
    <w:abstractNumId w:val="24"/>
  </w:num>
  <w:num w:numId="11">
    <w:abstractNumId w:val="18"/>
  </w:num>
  <w:num w:numId="12">
    <w:abstractNumId w:val="26"/>
  </w:num>
  <w:num w:numId="13">
    <w:abstractNumId w:val="11"/>
  </w:num>
  <w:num w:numId="14">
    <w:abstractNumId w:val="23"/>
  </w:num>
  <w:num w:numId="15">
    <w:abstractNumId w:val="22"/>
  </w:num>
  <w:num w:numId="16">
    <w:abstractNumId w:val="9"/>
  </w:num>
  <w:num w:numId="17">
    <w:abstractNumId w:val="25"/>
  </w:num>
  <w:num w:numId="18">
    <w:abstractNumId w:val="14"/>
  </w:num>
  <w:num w:numId="19">
    <w:abstractNumId w:val="10"/>
  </w:num>
  <w:num w:numId="20">
    <w:abstractNumId w:val="6"/>
  </w:num>
  <w:num w:numId="21">
    <w:abstractNumId w:val="0"/>
  </w:num>
  <w:num w:numId="22">
    <w:abstractNumId w:val="1"/>
  </w:num>
  <w:num w:numId="23">
    <w:abstractNumId w:val="7"/>
  </w:num>
  <w:num w:numId="24">
    <w:abstractNumId w:val="5"/>
  </w:num>
  <w:num w:numId="25">
    <w:abstractNumId w:val="17"/>
  </w:num>
  <w:num w:numId="26">
    <w:abstractNumId w:val="20"/>
  </w:num>
  <w:num w:numId="27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B5"/>
    <w:rsid w:val="00000AB3"/>
    <w:rsid w:val="000060D8"/>
    <w:rsid w:val="00006620"/>
    <w:rsid w:val="00014D8B"/>
    <w:rsid w:val="00014EBC"/>
    <w:rsid w:val="000209F6"/>
    <w:rsid w:val="00023B43"/>
    <w:rsid w:val="00031866"/>
    <w:rsid w:val="00031AA4"/>
    <w:rsid w:val="000337B3"/>
    <w:rsid w:val="000352F8"/>
    <w:rsid w:val="000401CA"/>
    <w:rsid w:val="00042193"/>
    <w:rsid w:val="00046567"/>
    <w:rsid w:val="00046B84"/>
    <w:rsid w:val="00053A0F"/>
    <w:rsid w:val="00055EEB"/>
    <w:rsid w:val="00057DC3"/>
    <w:rsid w:val="00060928"/>
    <w:rsid w:val="00064974"/>
    <w:rsid w:val="000657AE"/>
    <w:rsid w:val="00066459"/>
    <w:rsid w:val="00066D35"/>
    <w:rsid w:val="0007060B"/>
    <w:rsid w:val="00072095"/>
    <w:rsid w:val="000743F5"/>
    <w:rsid w:val="00074DDA"/>
    <w:rsid w:val="00076579"/>
    <w:rsid w:val="00077F2F"/>
    <w:rsid w:val="00080E9B"/>
    <w:rsid w:val="00080F14"/>
    <w:rsid w:val="0008230C"/>
    <w:rsid w:val="0009249B"/>
    <w:rsid w:val="000951F8"/>
    <w:rsid w:val="000A35B9"/>
    <w:rsid w:val="000A3937"/>
    <w:rsid w:val="000A5B3B"/>
    <w:rsid w:val="000A61BF"/>
    <w:rsid w:val="000A6785"/>
    <w:rsid w:val="000A711E"/>
    <w:rsid w:val="000B1FFC"/>
    <w:rsid w:val="000B7D0D"/>
    <w:rsid w:val="000C17D4"/>
    <w:rsid w:val="000C3D47"/>
    <w:rsid w:val="000C3F8A"/>
    <w:rsid w:val="000D1C01"/>
    <w:rsid w:val="000D761D"/>
    <w:rsid w:val="000E2D4A"/>
    <w:rsid w:val="000E39DC"/>
    <w:rsid w:val="000E4A0C"/>
    <w:rsid w:val="000F35C6"/>
    <w:rsid w:val="000F3951"/>
    <w:rsid w:val="000F4BDB"/>
    <w:rsid w:val="000F4FC7"/>
    <w:rsid w:val="000F5DE9"/>
    <w:rsid w:val="000F78A6"/>
    <w:rsid w:val="00100852"/>
    <w:rsid w:val="0010260C"/>
    <w:rsid w:val="00102D7B"/>
    <w:rsid w:val="0010328E"/>
    <w:rsid w:val="00104DA4"/>
    <w:rsid w:val="001170CD"/>
    <w:rsid w:val="00117C62"/>
    <w:rsid w:val="0012704F"/>
    <w:rsid w:val="00127438"/>
    <w:rsid w:val="00132B1C"/>
    <w:rsid w:val="0013480A"/>
    <w:rsid w:val="0013508E"/>
    <w:rsid w:val="001366C5"/>
    <w:rsid w:val="00136D96"/>
    <w:rsid w:val="00144C02"/>
    <w:rsid w:val="00144D55"/>
    <w:rsid w:val="00145DE5"/>
    <w:rsid w:val="00152ED5"/>
    <w:rsid w:val="0015444D"/>
    <w:rsid w:val="00155412"/>
    <w:rsid w:val="001557C5"/>
    <w:rsid w:val="001577C1"/>
    <w:rsid w:val="001624A8"/>
    <w:rsid w:val="00163763"/>
    <w:rsid w:val="0016425C"/>
    <w:rsid w:val="00170ED7"/>
    <w:rsid w:val="00171B4F"/>
    <w:rsid w:val="00171C28"/>
    <w:rsid w:val="0017574C"/>
    <w:rsid w:val="001838F1"/>
    <w:rsid w:val="00185BB5"/>
    <w:rsid w:val="001909A3"/>
    <w:rsid w:val="0019141C"/>
    <w:rsid w:val="00192085"/>
    <w:rsid w:val="00195887"/>
    <w:rsid w:val="001975E8"/>
    <w:rsid w:val="001A326F"/>
    <w:rsid w:val="001A7CC4"/>
    <w:rsid w:val="001B1A6D"/>
    <w:rsid w:val="001B1BD2"/>
    <w:rsid w:val="001B2907"/>
    <w:rsid w:val="001C1121"/>
    <w:rsid w:val="001C2E03"/>
    <w:rsid w:val="001C46DA"/>
    <w:rsid w:val="001C5774"/>
    <w:rsid w:val="001C5CB5"/>
    <w:rsid w:val="001C62D1"/>
    <w:rsid w:val="001D1EFD"/>
    <w:rsid w:val="001D258C"/>
    <w:rsid w:val="001D5A88"/>
    <w:rsid w:val="001D5D15"/>
    <w:rsid w:val="001D6DD0"/>
    <w:rsid w:val="001E042C"/>
    <w:rsid w:val="001E1758"/>
    <w:rsid w:val="001E21A5"/>
    <w:rsid w:val="001E33C0"/>
    <w:rsid w:val="001E43D5"/>
    <w:rsid w:val="001F535B"/>
    <w:rsid w:val="001F5BA6"/>
    <w:rsid w:val="001F7122"/>
    <w:rsid w:val="002010A4"/>
    <w:rsid w:val="002014B0"/>
    <w:rsid w:val="00204258"/>
    <w:rsid w:val="002043F5"/>
    <w:rsid w:val="00204E54"/>
    <w:rsid w:val="00205E9D"/>
    <w:rsid w:val="002063B4"/>
    <w:rsid w:val="00206D7A"/>
    <w:rsid w:val="00207578"/>
    <w:rsid w:val="0021017C"/>
    <w:rsid w:val="00212850"/>
    <w:rsid w:val="00212F21"/>
    <w:rsid w:val="0021509E"/>
    <w:rsid w:val="002211BA"/>
    <w:rsid w:val="0022209A"/>
    <w:rsid w:val="002238AF"/>
    <w:rsid w:val="0022623D"/>
    <w:rsid w:val="00230FC0"/>
    <w:rsid w:val="00232207"/>
    <w:rsid w:val="0023293C"/>
    <w:rsid w:val="0023337D"/>
    <w:rsid w:val="0023726A"/>
    <w:rsid w:val="00237F26"/>
    <w:rsid w:val="0024221C"/>
    <w:rsid w:val="0024585D"/>
    <w:rsid w:val="0024753D"/>
    <w:rsid w:val="00253918"/>
    <w:rsid w:val="00254CFC"/>
    <w:rsid w:val="00255E25"/>
    <w:rsid w:val="00255F62"/>
    <w:rsid w:val="00260CE6"/>
    <w:rsid w:val="002627DB"/>
    <w:rsid w:val="00263491"/>
    <w:rsid w:val="002659C7"/>
    <w:rsid w:val="00265EFA"/>
    <w:rsid w:val="00266C16"/>
    <w:rsid w:val="00273579"/>
    <w:rsid w:val="00273F58"/>
    <w:rsid w:val="00276DF3"/>
    <w:rsid w:val="0028092E"/>
    <w:rsid w:val="002813A7"/>
    <w:rsid w:val="00282721"/>
    <w:rsid w:val="002845BE"/>
    <w:rsid w:val="002852CA"/>
    <w:rsid w:val="002863D8"/>
    <w:rsid w:val="00292008"/>
    <w:rsid w:val="0029315C"/>
    <w:rsid w:val="00293D5E"/>
    <w:rsid w:val="00294596"/>
    <w:rsid w:val="00294BB5"/>
    <w:rsid w:val="002963FD"/>
    <w:rsid w:val="00296F15"/>
    <w:rsid w:val="002A1F37"/>
    <w:rsid w:val="002A2E35"/>
    <w:rsid w:val="002B6E8F"/>
    <w:rsid w:val="002C0E1D"/>
    <w:rsid w:val="002C3FF6"/>
    <w:rsid w:val="002C5071"/>
    <w:rsid w:val="002C7CA4"/>
    <w:rsid w:val="002D0141"/>
    <w:rsid w:val="002D1E1B"/>
    <w:rsid w:val="002D2092"/>
    <w:rsid w:val="002D2476"/>
    <w:rsid w:val="002D2631"/>
    <w:rsid w:val="002D3F12"/>
    <w:rsid w:val="002D5EB4"/>
    <w:rsid w:val="002E1705"/>
    <w:rsid w:val="002E1D7D"/>
    <w:rsid w:val="002E2F07"/>
    <w:rsid w:val="002E4D42"/>
    <w:rsid w:val="002E60E9"/>
    <w:rsid w:val="002F03F5"/>
    <w:rsid w:val="002F1EF2"/>
    <w:rsid w:val="002F2FDE"/>
    <w:rsid w:val="002F2FDF"/>
    <w:rsid w:val="002F4B47"/>
    <w:rsid w:val="002F4E84"/>
    <w:rsid w:val="002F5D10"/>
    <w:rsid w:val="003006C6"/>
    <w:rsid w:val="003018B9"/>
    <w:rsid w:val="003050DE"/>
    <w:rsid w:val="00312B3A"/>
    <w:rsid w:val="003205A3"/>
    <w:rsid w:val="00321E43"/>
    <w:rsid w:val="00322394"/>
    <w:rsid w:val="003239C3"/>
    <w:rsid w:val="00326CDE"/>
    <w:rsid w:val="0033264C"/>
    <w:rsid w:val="00335388"/>
    <w:rsid w:val="00335397"/>
    <w:rsid w:val="00340AFF"/>
    <w:rsid w:val="003449B3"/>
    <w:rsid w:val="00345E1D"/>
    <w:rsid w:val="00347FC8"/>
    <w:rsid w:val="00353736"/>
    <w:rsid w:val="00360C05"/>
    <w:rsid w:val="0036359D"/>
    <w:rsid w:val="003678AD"/>
    <w:rsid w:val="00373292"/>
    <w:rsid w:val="00374C3B"/>
    <w:rsid w:val="00375535"/>
    <w:rsid w:val="00380F52"/>
    <w:rsid w:val="00381DB2"/>
    <w:rsid w:val="0038673D"/>
    <w:rsid w:val="003871A1"/>
    <w:rsid w:val="003932D2"/>
    <w:rsid w:val="00395CEE"/>
    <w:rsid w:val="003A2DF0"/>
    <w:rsid w:val="003A36F5"/>
    <w:rsid w:val="003A633F"/>
    <w:rsid w:val="003A6D66"/>
    <w:rsid w:val="003B0DE7"/>
    <w:rsid w:val="003B1FE1"/>
    <w:rsid w:val="003B2B18"/>
    <w:rsid w:val="003B6855"/>
    <w:rsid w:val="003B7895"/>
    <w:rsid w:val="003B7F0F"/>
    <w:rsid w:val="003C761D"/>
    <w:rsid w:val="003C78D9"/>
    <w:rsid w:val="003C7F37"/>
    <w:rsid w:val="003D0782"/>
    <w:rsid w:val="003D3C9B"/>
    <w:rsid w:val="003D3EDF"/>
    <w:rsid w:val="003D72D9"/>
    <w:rsid w:val="003D7DA1"/>
    <w:rsid w:val="003E0493"/>
    <w:rsid w:val="003E1168"/>
    <w:rsid w:val="003E2FBF"/>
    <w:rsid w:val="003E32BD"/>
    <w:rsid w:val="003E46A7"/>
    <w:rsid w:val="003F1D9E"/>
    <w:rsid w:val="003F1F09"/>
    <w:rsid w:val="003F5166"/>
    <w:rsid w:val="003F5826"/>
    <w:rsid w:val="003F5AFB"/>
    <w:rsid w:val="003F6BBD"/>
    <w:rsid w:val="00403A01"/>
    <w:rsid w:val="00407D72"/>
    <w:rsid w:val="00411C89"/>
    <w:rsid w:val="00411FB1"/>
    <w:rsid w:val="00411FDE"/>
    <w:rsid w:val="00415115"/>
    <w:rsid w:val="00416910"/>
    <w:rsid w:val="004207A2"/>
    <w:rsid w:val="00421873"/>
    <w:rsid w:val="0042217C"/>
    <w:rsid w:val="00422302"/>
    <w:rsid w:val="00422793"/>
    <w:rsid w:val="00422FEE"/>
    <w:rsid w:val="00423A2F"/>
    <w:rsid w:val="00423F2C"/>
    <w:rsid w:val="00424F45"/>
    <w:rsid w:val="00425E26"/>
    <w:rsid w:val="004263A6"/>
    <w:rsid w:val="00431C89"/>
    <w:rsid w:val="00432990"/>
    <w:rsid w:val="00434899"/>
    <w:rsid w:val="004351BA"/>
    <w:rsid w:val="004400BA"/>
    <w:rsid w:val="00442130"/>
    <w:rsid w:val="004431C1"/>
    <w:rsid w:val="00445918"/>
    <w:rsid w:val="00446716"/>
    <w:rsid w:val="00447740"/>
    <w:rsid w:val="004555E3"/>
    <w:rsid w:val="00457463"/>
    <w:rsid w:val="00461096"/>
    <w:rsid w:val="004632A0"/>
    <w:rsid w:val="004650E6"/>
    <w:rsid w:val="00466208"/>
    <w:rsid w:val="00467363"/>
    <w:rsid w:val="00470E89"/>
    <w:rsid w:val="00471649"/>
    <w:rsid w:val="0047240B"/>
    <w:rsid w:val="00474F3F"/>
    <w:rsid w:val="00477663"/>
    <w:rsid w:val="00480AC7"/>
    <w:rsid w:val="00481789"/>
    <w:rsid w:val="00485138"/>
    <w:rsid w:val="00485160"/>
    <w:rsid w:val="00487A2F"/>
    <w:rsid w:val="00487D6B"/>
    <w:rsid w:val="00490040"/>
    <w:rsid w:val="00491BA5"/>
    <w:rsid w:val="0049466C"/>
    <w:rsid w:val="00494F65"/>
    <w:rsid w:val="00495434"/>
    <w:rsid w:val="00496A42"/>
    <w:rsid w:val="00497CFA"/>
    <w:rsid w:val="004A08BD"/>
    <w:rsid w:val="004A1210"/>
    <w:rsid w:val="004A4066"/>
    <w:rsid w:val="004A4F52"/>
    <w:rsid w:val="004B44DF"/>
    <w:rsid w:val="004B7F1C"/>
    <w:rsid w:val="004C11D0"/>
    <w:rsid w:val="004C1653"/>
    <w:rsid w:val="004C4333"/>
    <w:rsid w:val="004C5132"/>
    <w:rsid w:val="004C5DE0"/>
    <w:rsid w:val="004D0BDE"/>
    <w:rsid w:val="004D2725"/>
    <w:rsid w:val="004D536E"/>
    <w:rsid w:val="004D67A2"/>
    <w:rsid w:val="004E7A8D"/>
    <w:rsid w:val="004E7F9A"/>
    <w:rsid w:val="004F10AE"/>
    <w:rsid w:val="004F3A9A"/>
    <w:rsid w:val="004F6D7E"/>
    <w:rsid w:val="004F75B9"/>
    <w:rsid w:val="004F7F67"/>
    <w:rsid w:val="00507B78"/>
    <w:rsid w:val="00510836"/>
    <w:rsid w:val="00511AA9"/>
    <w:rsid w:val="005121DF"/>
    <w:rsid w:val="0051610D"/>
    <w:rsid w:val="00517315"/>
    <w:rsid w:val="00520108"/>
    <w:rsid w:val="00520F91"/>
    <w:rsid w:val="00522A36"/>
    <w:rsid w:val="0052745F"/>
    <w:rsid w:val="00533406"/>
    <w:rsid w:val="00533DA8"/>
    <w:rsid w:val="005377A7"/>
    <w:rsid w:val="005400A3"/>
    <w:rsid w:val="00540143"/>
    <w:rsid w:val="005408EA"/>
    <w:rsid w:val="00540F3E"/>
    <w:rsid w:val="00541B26"/>
    <w:rsid w:val="00543D16"/>
    <w:rsid w:val="0055311D"/>
    <w:rsid w:val="00561544"/>
    <w:rsid w:val="00563572"/>
    <w:rsid w:val="00563C2E"/>
    <w:rsid w:val="005655D5"/>
    <w:rsid w:val="0056776E"/>
    <w:rsid w:val="00567E05"/>
    <w:rsid w:val="00572774"/>
    <w:rsid w:val="00585B53"/>
    <w:rsid w:val="00585CD9"/>
    <w:rsid w:val="00592761"/>
    <w:rsid w:val="0059346D"/>
    <w:rsid w:val="005A02B0"/>
    <w:rsid w:val="005A10A5"/>
    <w:rsid w:val="005A42AF"/>
    <w:rsid w:val="005A6C09"/>
    <w:rsid w:val="005A7E8E"/>
    <w:rsid w:val="005B0A3E"/>
    <w:rsid w:val="005B368D"/>
    <w:rsid w:val="005B4D79"/>
    <w:rsid w:val="005B69FE"/>
    <w:rsid w:val="005B6D0F"/>
    <w:rsid w:val="005C18E6"/>
    <w:rsid w:val="005C4F0D"/>
    <w:rsid w:val="005C4F67"/>
    <w:rsid w:val="005C71AC"/>
    <w:rsid w:val="005D26F1"/>
    <w:rsid w:val="005D457C"/>
    <w:rsid w:val="005D67B2"/>
    <w:rsid w:val="005D757A"/>
    <w:rsid w:val="005D761B"/>
    <w:rsid w:val="005E7E1C"/>
    <w:rsid w:val="005E7EC0"/>
    <w:rsid w:val="005F056F"/>
    <w:rsid w:val="005F6E25"/>
    <w:rsid w:val="005F7223"/>
    <w:rsid w:val="00600374"/>
    <w:rsid w:val="00601363"/>
    <w:rsid w:val="006023B1"/>
    <w:rsid w:val="00606B50"/>
    <w:rsid w:val="00612C8B"/>
    <w:rsid w:val="0061713A"/>
    <w:rsid w:val="00620AB2"/>
    <w:rsid w:val="00620CCF"/>
    <w:rsid w:val="00626166"/>
    <w:rsid w:val="006261BC"/>
    <w:rsid w:val="006261EE"/>
    <w:rsid w:val="00631455"/>
    <w:rsid w:val="00632A2D"/>
    <w:rsid w:val="00632C54"/>
    <w:rsid w:val="00633873"/>
    <w:rsid w:val="00641C05"/>
    <w:rsid w:val="00643BB8"/>
    <w:rsid w:val="00656BC6"/>
    <w:rsid w:val="006574E6"/>
    <w:rsid w:val="00664031"/>
    <w:rsid w:val="00666AFB"/>
    <w:rsid w:val="00666D53"/>
    <w:rsid w:val="0067154D"/>
    <w:rsid w:val="00673802"/>
    <w:rsid w:val="006811CC"/>
    <w:rsid w:val="00682623"/>
    <w:rsid w:val="00685161"/>
    <w:rsid w:val="00686E31"/>
    <w:rsid w:val="006912DC"/>
    <w:rsid w:val="00691DDC"/>
    <w:rsid w:val="00694D6E"/>
    <w:rsid w:val="00695702"/>
    <w:rsid w:val="006A16A9"/>
    <w:rsid w:val="006A662C"/>
    <w:rsid w:val="006A69FE"/>
    <w:rsid w:val="006A7F6A"/>
    <w:rsid w:val="006B6AD4"/>
    <w:rsid w:val="006B7782"/>
    <w:rsid w:val="006C210B"/>
    <w:rsid w:val="006C2CD4"/>
    <w:rsid w:val="006C4E24"/>
    <w:rsid w:val="006C6140"/>
    <w:rsid w:val="006C66C2"/>
    <w:rsid w:val="006D3BDD"/>
    <w:rsid w:val="006E099E"/>
    <w:rsid w:val="006E17BD"/>
    <w:rsid w:val="006E5B9B"/>
    <w:rsid w:val="006E6E7A"/>
    <w:rsid w:val="006E7270"/>
    <w:rsid w:val="006E749B"/>
    <w:rsid w:val="006F4314"/>
    <w:rsid w:val="006F48C4"/>
    <w:rsid w:val="006F4B74"/>
    <w:rsid w:val="006F67D7"/>
    <w:rsid w:val="006F7FEC"/>
    <w:rsid w:val="00705124"/>
    <w:rsid w:val="007103C3"/>
    <w:rsid w:val="007104EA"/>
    <w:rsid w:val="00710D40"/>
    <w:rsid w:val="00714D1D"/>
    <w:rsid w:val="0071675E"/>
    <w:rsid w:val="00723D8E"/>
    <w:rsid w:val="00723E41"/>
    <w:rsid w:val="0072461A"/>
    <w:rsid w:val="00724B6D"/>
    <w:rsid w:val="007259D1"/>
    <w:rsid w:val="007263D8"/>
    <w:rsid w:val="0072661A"/>
    <w:rsid w:val="00731D26"/>
    <w:rsid w:val="00732358"/>
    <w:rsid w:val="00735600"/>
    <w:rsid w:val="00735927"/>
    <w:rsid w:val="00740229"/>
    <w:rsid w:val="0074073C"/>
    <w:rsid w:val="00743CB7"/>
    <w:rsid w:val="007475E6"/>
    <w:rsid w:val="00747876"/>
    <w:rsid w:val="0074796E"/>
    <w:rsid w:val="00747F2E"/>
    <w:rsid w:val="0075188F"/>
    <w:rsid w:val="00752900"/>
    <w:rsid w:val="00753981"/>
    <w:rsid w:val="007549A5"/>
    <w:rsid w:val="00754E79"/>
    <w:rsid w:val="007573CE"/>
    <w:rsid w:val="00757782"/>
    <w:rsid w:val="00770409"/>
    <w:rsid w:val="007718A9"/>
    <w:rsid w:val="00771908"/>
    <w:rsid w:val="00774C17"/>
    <w:rsid w:val="00775045"/>
    <w:rsid w:val="007759AE"/>
    <w:rsid w:val="00775AE7"/>
    <w:rsid w:val="00777CDF"/>
    <w:rsid w:val="0078303F"/>
    <w:rsid w:val="0078434B"/>
    <w:rsid w:val="00786B23"/>
    <w:rsid w:val="00792F51"/>
    <w:rsid w:val="007952EC"/>
    <w:rsid w:val="00796E90"/>
    <w:rsid w:val="0079765F"/>
    <w:rsid w:val="007979C1"/>
    <w:rsid w:val="00797DA1"/>
    <w:rsid w:val="007A1D7E"/>
    <w:rsid w:val="007A1DE6"/>
    <w:rsid w:val="007A268C"/>
    <w:rsid w:val="007A2DD1"/>
    <w:rsid w:val="007A4535"/>
    <w:rsid w:val="007A5EE9"/>
    <w:rsid w:val="007B37DC"/>
    <w:rsid w:val="007B5F30"/>
    <w:rsid w:val="007C04D7"/>
    <w:rsid w:val="007C33E3"/>
    <w:rsid w:val="007C6FD9"/>
    <w:rsid w:val="007C784A"/>
    <w:rsid w:val="007D06F8"/>
    <w:rsid w:val="007D3C74"/>
    <w:rsid w:val="007D6BF6"/>
    <w:rsid w:val="007E323A"/>
    <w:rsid w:val="007E4CA9"/>
    <w:rsid w:val="007E5FE3"/>
    <w:rsid w:val="007F233F"/>
    <w:rsid w:val="007F648B"/>
    <w:rsid w:val="007F67FC"/>
    <w:rsid w:val="007F687B"/>
    <w:rsid w:val="00802575"/>
    <w:rsid w:val="008036AA"/>
    <w:rsid w:val="00806D78"/>
    <w:rsid w:val="008074DA"/>
    <w:rsid w:val="008104DB"/>
    <w:rsid w:val="008118F2"/>
    <w:rsid w:val="00811B2C"/>
    <w:rsid w:val="00812202"/>
    <w:rsid w:val="0081236D"/>
    <w:rsid w:val="00813491"/>
    <w:rsid w:val="00814352"/>
    <w:rsid w:val="00814AAA"/>
    <w:rsid w:val="00817472"/>
    <w:rsid w:val="008208B4"/>
    <w:rsid w:val="008226EA"/>
    <w:rsid w:val="00822D8D"/>
    <w:rsid w:val="00827E8B"/>
    <w:rsid w:val="00831134"/>
    <w:rsid w:val="00832735"/>
    <w:rsid w:val="00832E8C"/>
    <w:rsid w:val="00840311"/>
    <w:rsid w:val="00841493"/>
    <w:rsid w:val="00841C66"/>
    <w:rsid w:val="00843156"/>
    <w:rsid w:val="008510F3"/>
    <w:rsid w:val="00851947"/>
    <w:rsid w:val="008549DF"/>
    <w:rsid w:val="00856B5E"/>
    <w:rsid w:val="00856BC5"/>
    <w:rsid w:val="00860933"/>
    <w:rsid w:val="00861AEA"/>
    <w:rsid w:val="008650E1"/>
    <w:rsid w:val="00865CB1"/>
    <w:rsid w:val="00876BE7"/>
    <w:rsid w:val="008810CF"/>
    <w:rsid w:val="00882EF1"/>
    <w:rsid w:val="00883B4D"/>
    <w:rsid w:val="008842D9"/>
    <w:rsid w:val="00887538"/>
    <w:rsid w:val="00887899"/>
    <w:rsid w:val="00887CB0"/>
    <w:rsid w:val="00890FC6"/>
    <w:rsid w:val="008926DC"/>
    <w:rsid w:val="00892CEE"/>
    <w:rsid w:val="00893F21"/>
    <w:rsid w:val="00896FFB"/>
    <w:rsid w:val="00897117"/>
    <w:rsid w:val="00897398"/>
    <w:rsid w:val="008A3547"/>
    <w:rsid w:val="008A7C0B"/>
    <w:rsid w:val="008B0804"/>
    <w:rsid w:val="008B298A"/>
    <w:rsid w:val="008B536B"/>
    <w:rsid w:val="008B79FA"/>
    <w:rsid w:val="008C0166"/>
    <w:rsid w:val="008C0A96"/>
    <w:rsid w:val="008C270E"/>
    <w:rsid w:val="008C2A2D"/>
    <w:rsid w:val="008C3AF1"/>
    <w:rsid w:val="008C411B"/>
    <w:rsid w:val="008C636D"/>
    <w:rsid w:val="008D0020"/>
    <w:rsid w:val="008D5297"/>
    <w:rsid w:val="008D5CC7"/>
    <w:rsid w:val="008E0585"/>
    <w:rsid w:val="008E16D8"/>
    <w:rsid w:val="008E56BC"/>
    <w:rsid w:val="008F15B4"/>
    <w:rsid w:val="008F2201"/>
    <w:rsid w:val="008F6815"/>
    <w:rsid w:val="009002AD"/>
    <w:rsid w:val="00901D99"/>
    <w:rsid w:val="00902B2C"/>
    <w:rsid w:val="00904BBC"/>
    <w:rsid w:val="00905CBE"/>
    <w:rsid w:val="00913952"/>
    <w:rsid w:val="00915FD4"/>
    <w:rsid w:val="009230D8"/>
    <w:rsid w:val="00925913"/>
    <w:rsid w:val="00925D26"/>
    <w:rsid w:val="009302DB"/>
    <w:rsid w:val="00932AA7"/>
    <w:rsid w:val="00934AEC"/>
    <w:rsid w:val="00934CFA"/>
    <w:rsid w:val="00936BCB"/>
    <w:rsid w:val="009376CD"/>
    <w:rsid w:val="00941EB4"/>
    <w:rsid w:val="00944534"/>
    <w:rsid w:val="009459AA"/>
    <w:rsid w:val="00951309"/>
    <w:rsid w:val="00954855"/>
    <w:rsid w:val="00960B32"/>
    <w:rsid w:val="0096134B"/>
    <w:rsid w:val="00970EB9"/>
    <w:rsid w:val="00972167"/>
    <w:rsid w:val="00972D68"/>
    <w:rsid w:val="00973E69"/>
    <w:rsid w:val="009742D4"/>
    <w:rsid w:val="0097520F"/>
    <w:rsid w:val="00977D30"/>
    <w:rsid w:val="009833D2"/>
    <w:rsid w:val="0098504F"/>
    <w:rsid w:val="009913D5"/>
    <w:rsid w:val="009934E2"/>
    <w:rsid w:val="00995F16"/>
    <w:rsid w:val="00996104"/>
    <w:rsid w:val="00997464"/>
    <w:rsid w:val="009A0540"/>
    <w:rsid w:val="009A43D0"/>
    <w:rsid w:val="009A526F"/>
    <w:rsid w:val="009A60CD"/>
    <w:rsid w:val="009B0962"/>
    <w:rsid w:val="009B0BDF"/>
    <w:rsid w:val="009B0F6B"/>
    <w:rsid w:val="009B34C9"/>
    <w:rsid w:val="009B372D"/>
    <w:rsid w:val="009B454B"/>
    <w:rsid w:val="009B4DE1"/>
    <w:rsid w:val="009B6071"/>
    <w:rsid w:val="009B68D5"/>
    <w:rsid w:val="009B7672"/>
    <w:rsid w:val="009C1E17"/>
    <w:rsid w:val="009C2868"/>
    <w:rsid w:val="009C5A32"/>
    <w:rsid w:val="009C6E8C"/>
    <w:rsid w:val="009C71BA"/>
    <w:rsid w:val="009D32E8"/>
    <w:rsid w:val="009D51D9"/>
    <w:rsid w:val="009D6A54"/>
    <w:rsid w:val="009E2BFE"/>
    <w:rsid w:val="009E528D"/>
    <w:rsid w:val="009F2D5F"/>
    <w:rsid w:val="009F4CB5"/>
    <w:rsid w:val="009F5CB6"/>
    <w:rsid w:val="00A008E9"/>
    <w:rsid w:val="00A01525"/>
    <w:rsid w:val="00A01E94"/>
    <w:rsid w:val="00A020A8"/>
    <w:rsid w:val="00A028DB"/>
    <w:rsid w:val="00A03C24"/>
    <w:rsid w:val="00A04E95"/>
    <w:rsid w:val="00A06557"/>
    <w:rsid w:val="00A10312"/>
    <w:rsid w:val="00A145C5"/>
    <w:rsid w:val="00A14C5F"/>
    <w:rsid w:val="00A16F48"/>
    <w:rsid w:val="00A25BBB"/>
    <w:rsid w:val="00A26E13"/>
    <w:rsid w:val="00A26E8B"/>
    <w:rsid w:val="00A30B9C"/>
    <w:rsid w:val="00A326A1"/>
    <w:rsid w:val="00A37CDC"/>
    <w:rsid w:val="00A4109B"/>
    <w:rsid w:val="00A4169C"/>
    <w:rsid w:val="00A44139"/>
    <w:rsid w:val="00A47C84"/>
    <w:rsid w:val="00A50EF4"/>
    <w:rsid w:val="00A5243B"/>
    <w:rsid w:val="00A52493"/>
    <w:rsid w:val="00A525D2"/>
    <w:rsid w:val="00A53883"/>
    <w:rsid w:val="00A54887"/>
    <w:rsid w:val="00A57B3E"/>
    <w:rsid w:val="00A61C67"/>
    <w:rsid w:val="00A67931"/>
    <w:rsid w:val="00A769B0"/>
    <w:rsid w:val="00A81F3C"/>
    <w:rsid w:val="00A823EB"/>
    <w:rsid w:val="00A8431C"/>
    <w:rsid w:val="00A8676C"/>
    <w:rsid w:val="00A9135A"/>
    <w:rsid w:val="00A93634"/>
    <w:rsid w:val="00A9515E"/>
    <w:rsid w:val="00AA3357"/>
    <w:rsid w:val="00AA3776"/>
    <w:rsid w:val="00AB0210"/>
    <w:rsid w:val="00AB0605"/>
    <w:rsid w:val="00AB2547"/>
    <w:rsid w:val="00AB3A36"/>
    <w:rsid w:val="00AB5AEA"/>
    <w:rsid w:val="00AB613F"/>
    <w:rsid w:val="00AB7451"/>
    <w:rsid w:val="00AC0095"/>
    <w:rsid w:val="00AC0732"/>
    <w:rsid w:val="00AC18C3"/>
    <w:rsid w:val="00AD1842"/>
    <w:rsid w:val="00AD38A1"/>
    <w:rsid w:val="00AD79B8"/>
    <w:rsid w:val="00AE00BC"/>
    <w:rsid w:val="00AE06D0"/>
    <w:rsid w:val="00AE1851"/>
    <w:rsid w:val="00AE5C2D"/>
    <w:rsid w:val="00AF0DBC"/>
    <w:rsid w:val="00AF1F6A"/>
    <w:rsid w:val="00AF40C3"/>
    <w:rsid w:val="00B015A9"/>
    <w:rsid w:val="00B03405"/>
    <w:rsid w:val="00B051BB"/>
    <w:rsid w:val="00B077C2"/>
    <w:rsid w:val="00B10D87"/>
    <w:rsid w:val="00B10F62"/>
    <w:rsid w:val="00B116ED"/>
    <w:rsid w:val="00B15461"/>
    <w:rsid w:val="00B16B77"/>
    <w:rsid w:val="00B17872"/>
    <w:rsid w:val="00B178CE"/>
    <w:rsid w:val="00B212F4"/>
    <w:rsid w:val="00B215B9"/>
    <w:rsid w:val="00B2265D"/>
    <w:rsid w:val="00B22F86"/>
    <w:rsid w:val="00B25BAE"/>
    <w:rsid w:val="00B26C54"/>
    <w:rsid w:val="00B36595"/>
    <w:rsid w:val="00B36C3F"/>
    <w:rsid w:val="00B371E1"/>
    <w:rsid w:val="00B37220"/>
    <w:rsid w:val="00B37AC5"/>
    <w:rsid w:val="00B410AC"/>
    <w:rsid w:val="00B415DD"/>
    <w:rsid w:val="00B4207E"/>
    <w:rsid w:val="00B448CE"/>
    <w:rsid w:val="00B4522C"/>
    <w:rsid w:val="00B471B9"/>
    <w:rsid w:val="00B47A15"/>
    <w:rsid w:val="00B50341"/>
    <w:rsid w:val="00B61684"/>
    <w:rsid w:val="00B62473"/>
    <w:rsid w:val="00B62709"/>
    <w:rsid w:val="00B635B6"/>
    <w:rsid w:val="00B65C3C"/>
    <w:rsid w:val="00B7230E"/>
    <w:rsid w:val="00B7589A"/>
    <w:rsid w:val="00B812FC"/>
    <w:rsid w:val="00B82119"/>
    <w:rsid w:val="00B8713F"/>
    <w:rsid w:val="00B87174"/>
    <w:rsid w:val="00B87A49"/>
    <w:rsid w:val="00B87C22"/>
    <w:rsid w:val="00B87DCE"/>
    <w:rsid w:val="00B902A7"/>
    <w:rsid w:val="00B908AD"/>
    <w:rsid w:val="00B929D7"/>
    <w:rsid w:val="00B936F5"/>
    <w:rsid w:val="00B9375B"/>
    <w:rsid w:val="00B944AC"/>
    <w:rsid w:val="00B97435"/>
    <w:rsid w:val="00B9776F"/>
    <w:rsid w:val="00BA251C"/>
    <w:rsid w:val="00BA3A6B"/>
    <w:rsid w:val="00BA41EE"/>
    <w:rsid w:val="00BA5094"/>
    <w:rsid w:val="00BA6552"/>
    <w:rsid w:val="00BB41D2"/>
    <w:rsid w:val="00BB75AB"/>
    <w:rsid w:val="00BB7752"/>
    <w:rsid w:val="00BC1EE1"/>
    <w:rsid w:val="00BC2702"/>
    <w:rsid w:val="00BC6579"/>
    <w:rsid w:val="00BC6AFB"/>
    <w:rsid w:val="00BD11D6"/>
    <w:rsid w:val="00BD342D"/>
    <w:rsid w:val="00BD6DAD"/>
    <w:rsid w:val="00BE124A"/>
    <w:rsid w:val="00BE7C79"/>
    <w:rsid w:val="00BF3727"/>
    <w:rsid w:val="00BF397F"/>
    <w:rsid w:val="00BF4F26"/>
    <w:rsid w:val="00C0395C"/>
    <w:rsid w:val="00C03DD4"/>
    <w:rsid w:val="00C0549A"/>
    <w:rsid w:val="00C15F17"/>
    <w:rsid w:val="00C1657F"/>
    <w:rsid w:val="00C31D26"/>
    <w:rsid w:val="00C32307"/>
    <w:rsid w:val="00C33A05"/>
    <w:rsid w:val="00C37C62"/>
    <w:rsid w:val="00C40558"/>
    <w:rsid w:val="00C407EE"/>
    <w:rsid w:val="00C40D25"/>
    <w:rsid w:val="00C42BB5"/>
    <w:rsid w:val="00C4417B"/>
    <w:rsid w:val="00C45A7E"/>
    <w:rsid w:val="00C523E2"/>
    <w:rsid w:val="00C54B1A"/>
    <w:rsid w:val="00C569BA"/>
    <w:rsid w:val="00C57489"/>
    <w:rsid w:val="00C643B2"/>
    <w:rsid w:val="00C65413"/>
    <w:rsid w:val="00C67763"/>
    <w:rsid w:val="00C712FC"/>
    <w:rsid w:val="00C73F75"/>
    <w:rsid w:val="00C836CC"/>
    <w:rsid w:val="00C845E6"/>
    <w:rsid w:val="00C84FBB"/>
    <w:rsid w:val="00C931AB"/>
    <w:rsid w:val="00C9393A"/>
    <w:rsid w:val="00CB0434"/>
    <w:rsid w:val="00CB162F"/>
    <w:rsid w:val="00CB22A8"/>
    <w:rsid w:val="00CB3D30"/>
    <w:rsid w:val="00CB406C"/>
    <w:rsid w:val="00CB5508"/>
    <w:rsid w:val="00CB681C"/>
    <w:rsid w:val="00CB73CD"/>
    <w:rsid w:val="00CC25CA"/>
    <w:rsid w:val="00CC2BA6"/>
    <w:rsid w:val="00CD1FB2"/>
    <w:rsid w:val="00CD2540"/>
    <w:rsid w:val="00CD30E2"/>
    <w:rsid w:val="00CD3F5A"/>
    <w:rsid w:val="00CD6FFF"/>
    <w:rsid w:val="00CD715D"/>
    <w:rsid w:val="00CE0271"/>
    <w:rsid w:val="00CE0E50"/>
    <w:rsid w:val="00CE4588"/>
    <w:rsid w:val="00CE4626"/>
    <w:rsid w:val="00CE4ECE"/>
    <w:rsid w:val="00CE7DBB"/>
    <w:rsid w:val="00CF454C"/>
    <w:rsid w:val="00CF53C1"/>
    <w:rsid w:val="00CF7DF4"/>
    <w:rsid w:val="00D10143"/>
    <w:rsid w:val="00D1492D"/>
    <w:rsid w:val="00D14E8E"/>
    <w:rsid w:val="00D16230"/>
    <w:rsid w:val="00D216BC"/>
    <w:rsid w:val="00D23FE4"/>
    <w:rsid w:val="00D25283"/>
    <w:rsid w:val="00D263DC"/>
    <w:rsid w:val="00D31F83"/>
    <w:rsid w:val="00D32522"/>
    <w:rsid w:val="00D40A36"/>
    <w:rsid w:val="00D4190B"/>
    <w:rsid w:val="00D425C5"/>
    <w:rsid w:val="00D447BA"/>
    <w:rsid w:val="00D468C4"/>
    <w:rsid w:val="00D4763E"/>
    <w:rsid w:val="00D5228E"/>
    <w:rsid w:val="00D53344"/>
    <w:rsid w:val="00D53CE1"/>
    <w:rsid w:val="00D54E91"/>
    <w:rsid w:val="00D55854"/>
    <w:rsid w:val="00D720E0"/>
    <w:rsid w:val="00D748DC"/>
    <w:rsid w:val="00D81BC0"/>
    <w:rsid w:val="00D82BBC"/>
    <w:rsid w:val="00D83594"/>
    <w:rsid w:val="00D853AE"/>
    <w:rsid w:val="00D86A3C"/>
    <w:rsid w:val="00D870B5"/>
    <w:rsid w:val="00DA7C97"/>
    <w:rsid w:val="00DC0528"/>
    <w:rsid w:val="00DC5065"/>
    <w:rsid w:val="00DC5468"/>
    <w:rsid w:val="00DC5F3F"/>
    <w:rsid w:val="00DD2CEC"/>
    <w:rsid w:val="00DD3274"/>
    <w:rsid w:val="00DD6EA6"/>
    <w:rsid w:val="00DE41E3"/>
    <w:rsid w:val="00DE6247"/>
    <w:rsid w:val="00DE7130"/>
    <w:rsid w:val="00DF358C"/>
    <w:rsid w:val="00DF3C3D"/>
    <w:rsid w:val="00DF7265"/>
    <w:rsid w:val="00E03DC8"/>
    <w:rsid w:val="00E04F58"/>
    <w:rsid w:val="00E05177"/>
    <w:rsid w:val="00E10240"/>
    <w:rsid w:val="00E10E07"/>
    <w:rsid w:val="00E10FE3"/>
    <w:rsid w:val="00E1236E"/>
    <w:rsid w:val="00E14176"/>
    <w:rsid w:val="00E16988"/>
    <w:rsid w:val="00E231E3"/>
    <w:rsid w:val="00E268F7"/>
    <w:rsid w:val="00E322EF"/>
    <w:rsid w:val="00E36C18"/>
    <w:rsid w:val="00E37AB3"/>
    <w:rsid w:val="00E40469"/>
    <w:rsid w:val="00E41318"/>
    <w:rsid w:val="00E47B0E"/>
    <w:rsid w:val="00E502FF"/>
    <w:rsid w:val="00E51293"/>
    <w:rsid w:val="00E537F9"/>
    <w:rsid w:val="00E55427"/>
    <w:rsid w:val="00E55A3C"/>
    <w:rsid w:val="00E63068"/>
    <w:rsid w:val="00E67FBC"/>
    <w:rsid w:val="00E805F5"/>
    <w:rsid w:val="00E82570"/>
    <w:rsid w:val="00E83927"/>
    <w:rsid w:val="00E85770"/>
    <w:rsid w:val="00E907F9"/>
    <w:rsid w:val="00E9097F"/>
    <w:rsid w:val="00E910F5"/>
    <w:rsid w:val="00E92975"/>
    <w:rsid w:val="00E946FE"/>
    <w:rsid w:val="00E9481F"/>
    <w:rsid w:val="00E9502D"/>
    <w:rsid w:val="00E95272"/>
    <w:rsid w:val="00E977F8"/>
    <w:rsid w:val="00EA18B8"/>
    <w:rsid w:val="00EA5A56"/>
    <w:rsid w:val="00EA5C50"/>
    <w:rsid w:val="00EB33E5"/>
    <w:rsid w:val="00EB6591"/>
    <w:rsid w:val="00EB6C2D"/>
    <w:rsid w:val="00EB78A1"/>
    <w:rsid w:val="00EC59B0"/>
    <w:rsid w:val="00ED228D"/>
    <w:rsid w:val="00ED4ABA"/>
    <w:rsid w:val="00ED5929"/>
    <w:rsid w:val="00EE1F11"/>
    <w:rsid w:val="00EE3940"/>
    <w:rsid w:val="00EE3ECF"/>
    <w:rsid w:val="00EE4F1C"/>
    <w:rsid w:val="00EE519C"/>
    <w:rsid w:val="00EE54CF"/>
    <w:rsid w:val="00EE59AA"/>
    <w:rsid w:val="00EE6CF5"/>
    <w:rsid w:val="00EE6F19"/>
    <w:rsid w:val="00EF7535"/>
    <w:rsid w:val="00F00386"/>
    <w:rsid w:val="00F00CB1"/>
    <w:rsid w:val="00F05DF8"/>
    <w:rsid w:val="00F105E8"/>
    <w:rsid w:val="00F16D06"/>
    <w:rsid w:val="00F16E96"/>
    <w:rsid w:val="00F20109"/>
    <w:rsid w:val="00F20A9E"/>
    <w:rsid w:val="00F228D1"/>
    <w:rsid w:val="00F261D9"/>
    <w:rsid w:val="00F27C11"/>
    <w:rsid w:val="00F304A8"/>
    <w:rsid w:val="00F3077E"/>
    <w:rsid w:val="00F318A7"/>
    <w:rsid w:val="00F35B0A"/>
    <w:rsid w:val="00F379B0"/>
    <w:rsid w:val="00F45606"/>
    <w:rsid w:val="00F45A36"/>
    <w:rsid w:val="00F45E99"/>
    <w:rsid w:val="00F4636C"/>
    <w:rsid w:val="00F477A0"/>
    <w:rsid w:val="00F50368"/>
    <w:rsid w:val="00F52295"/>
    <w:rsid w:val="00F53E7D"/>
    <w:rsid w:val="00F55C79"/>
    <w:rsid w:val="00F57AD3"/>
    <w:rsid w:val="00F607F2"/>
    <w:rsid w:val="00F62AD3"/>
    <w:rsid w:val="00F6772A"/>
    <w:rsid w:val="00F739D0"/>
    <w:rsid w:val="00F73F52"/>
    <w:rsid w:val="00F75057"/>
    <w:rsid w:val="00F81C56"/>
    <w:rsid w:val="00F839B6"/>
    <w:rsid w:val="00F83C35"/>
    <w:rsid w:val="00F86679"/>
    <w:rsid w:val="00F872A7"/>
    <w:rsid w:val="00F929DC"/>
    <w:rsid w:val="00F95DDE"/>
    <w:rsid w:val="00F97507"/>
    <w:rsid w:val="00FA16A6"/>
    <w:rsid w:val="00FA3F00"/>
    <w:rsid w:val="00FA5222"/>
    <w:rsid w:val="00FA5878"/>
    <w:rsid w:val="00FB03FB"/>
    <w:rsid w:val="00FB0D5E"/>
    <w:rsid w:val="00FB1440"/>
    <w:rsid w:val="00FB23CE"/>
    <w:rsid w:val="00FB27C8"/>
    <w:rsid w:val="00FB505A"/>
    <w:rsid w:val="00FB53B8"/>
    <w:rsid w:val="00FB6E14"/>
    <w:rsid w:val="00FC1DC7"/>
    <w:rsid w:val="00FD1729"/>
    <w:rsid w:val="00FD1D89"/>
    <w:rsid w:val="00FE04EA"/>
    <w:rsid w:val="00FE09D9"/>
    <w:rsid w:val="00FE4D4E"/>
    <w:rsid w:val="00FE56C1"/>
    <w:rsid w:val="00FF1748"/>
    <w:rsid w:val="00FF3151"/>
    <w:rsid w:val="00FF5C31"/>
    <w:rsid w:val="00F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 w:uiPriority="99"/>
    <w:lsdException w:name="Strong" w:locked="1" w:qFormat="1"/>
    <w:lsdException w:name="Emphasis" w:locked="1" w:qFormat="1"/>
    <w:lsdException w:name="Normal (Web)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346D"/>
    <w:pPr>
      <w:widowControl w:val="0"/>
      <w:spacing w:line="312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45E1D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45E1D"/>
    <w:pPr>
      <w:keepNext/>
      <w:keepLines/>
      <w:spacing w:before="200" w:after="140" w:line="33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rsid w:val="00345E1D"/>
    <w:pPr>
      <w:keepNext/>
      <w:keepLines/>
      <w:spacing w:before="200" w:after="120" w:line="336" w:lineRule="auto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qFormat/>
    <w:rsid w:val="00345E1D"/>
    <w:pPr>
      <w:keepNext/>
      <w:keepLines/>
      <w:spacing w:before="200" w:after="100" w:line="33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45E1D"/>
    <w:pPr>
      <w:keepNext/>
      <w:keepLines/>
      <w:spacing w:before="200" w:after="80" w:line="336" w:lineRule="auto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2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0">
    <w:name w:val="Body Text 2"/>
    <w:basedOn w:val="a"/>
    <w:link w:val="2Char"/>
    <w:rsid w:val="00632C54"/>
    <w:rPr>
      <w:rFonts w:ascii="宋体"/>
      <w:b/>
      <w:color w:val="FFFFFF"/>
      <w:szCs w:val="21"/>
    </w:rPr>
  </w:style>
  <w:style w:type="paragraph" w:styleId="a4">
    <w:name w:val="Document Map"/>
    <w:basedOn w:val="a"/>
    <w:semiHidden/>
    <w:rsid w:val="00B215B9"/>
    <w:pPr>
      <w:shd w:val="clear" w:color="auto" w:fill="000080"/>
    </w:pPr>
  </w:style>
  <w:style w:type="paragraph" w:styleId="a5">
    <w:name w:val="footer"/>
    <w:basedOn w:val="a"/>
    <w:rsid w:val="00F929D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6">
    <w:name w:val="page number"/>
    <w:basedOn w:val="a0"/>
    <w:rsid w:val="00EC59B0"/>
    <w:rPr>
      <w:rFonts w:cs="Times New Roman"/>
    </w:rPr>
  </w:style>
  <w:style w:type="table" w:styleId="a7">
    <w:name w:val="Table Grid"/>
    <w:basedOn w:val="a1"/>
    <w:rsid w:val="009974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rsid w:val="00822CC2"/>
    <w:pPr>
      <w:spacing w:after="120"/>
    </w:pPr>
  </w:style>
  <w:style w:type="paragraph" w:styleId="a9">
    <w:name w:val="Body Text First Indent"/>
    <w:basedOn w:val="a"/>
    <w:rsid w:val="00DE6247"/>
    <w:pPr>
      <w:ind w:firstLineChars="200" w:firstLine="200"/>
    </w:pPr>
  </w:style>
  <w:style w:type="paragraph" w:styleId="aa">
    <w:name w:val="Normal Indent"/>
    <w:basedOn w:val="a"/>
    <w:rsid w:val="002845BE"/>
    <w:pPr>
      <w:ind w:firstLineChars="200" w:firstLine="420"/>
    </w:pPr>
  </w:style>
  <w:style w:type="paragraph" w:styleId="ab">
    <w:name w:val="Balloon Text"/>
    <w:basedOn w:val="a"/>
    <w:semiHidden/>
    <w:rsid w:val="009B68D5"/>
    <w:rPr>
      <w:sz w:val="18"/>
      <w:szCs w:val="18"/>
    </w:rPr>
  </w:style>
  <w:style w:type="character" w:styleId="ac">
    <w:name w:val="annotation reference"/>
    <w:basedOn w:val="a0"/>
    <w:rsid w:val="00BF4F26"/>
    <w:rPr>
      <w:rFonts w:cs="Times New Roman"/>
      <w:sz w:val="21"/>
      <w:szCs w:val="21"/>
    </w:rPr>
  </w:style>
  <w:style w:type="paragraph" w:styleId="ad">
    <w:name w:val="annotation text"/>
    <w:basedOn w:val="a"/>
    <w:link w:val="Char0"/>
    <w:rsid w:val="00BF4F26"/>
    <w:pPr>
      <w:jc w:val="left"/>
    </w:pPr>
  </w:style>
  <w:style w:type="character" w:customStyle="1" w:styleId="Char0">
    <w:name w:val="批注文字 Char"/>
    <w:basedOn w:val="a0"/>
    <w:link w:val="ad"/>
    <w:locked/>
    <w:rsid w:val="00BF4F26"/>
    <w:rPr>
      <w:rFonts w:cs="Times New Roman"/>
      <w:kern w:val="2"/>
      <w:sz w:val="24"/>
      <w:szCs w:val="24"/>
    </w:rPr>
  </w:style>
  <w:style w:type="paragraph" w:styleId="ae">
    <w:name w:val="annotation subject"/>
    <w:basedOn w:val="ad"/>
    <w:next w:val="ad"/>
    <w:link w:val="Char1"/>
    <w:rsid w:val="00BF4F26"/>
    <w:rPr>
      <w:b/>
      <w:bCs/>
    </w:rPr>
  </w:style>
  <w:style w:type="character" w:customStyle="1" w:styleId="Char1">
    <w:name w:val="批注主题 Char"/>
    <w:basedOn w:val="Char0"/>
    <w:link w:val="ae"/>
    <w:locked/>
    <w:rsid w:val="00BF4F26"/>
    <w:rPr>
      <w:rFonts w:cs="Times New Roman"/>
      <w:b/>
      <w:bCs/>
      <w:kern w:val="2"/>
      <w:sz w:val="24"/>
      <w:szCs w:val="24"/>
    </w:rPr>
  </w:style>
  <w:style w:type="character" w:customStyle="1" w:styleId="2Char">
    <w:name w:val="正文文本 2 Char"/>
    <w:basedOn w:val="a0"/>
    <w:link w:val="20"/>
    <w:locked/>
    <w:rsid w:val="002E60E9"/>
    <w:rPr>
      <w:rFonts w:ascii="宋体" w:cs="Times New Roman"/>
      <w:b/>
      <w:color w:val="FFFFFF"/>
      <w:kern w:val="2"/>
      <w:sz w:val="21"/>
      <w:szCs w:val="21"/>
    </w:rPr>
  </w:style>
  <w:style w:type="paragraph" w:styleId="af">
    <w:name w:val="Normal (Web)"/>
    <w:basedOn w:val="a"/>
    <w:rsid w:val="00BF397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character" w:customStyle="1" w:styleId="Char">
    <w:name w:val="页眉 Char"/>
    <w:basedOn w:val="a0"/>
    <w:link w:val="a3"/>
    <w:locked/>
    <w:rsid w:val="00EE4F1C"/>
    <w:rPr>
      <w:rFonts w:cs="Times New Roman"/>
      <w:kern w:val="2"/>
      <w:sz w:val="18"/>
      <w:szCs w:val="18"/>
    </w:rPr>
  </w:style>
  <w:style w:type="paragraph" w:customStyle="1" w:styleId="10">
    <w:name w:val="列出段落1"/>
    <w:basedOn w:val="a"/>
    <w:rsid w:val="00FD1D89"/>
    <w:pPr>
      <w:ind w:firstLineChars="200" w:firstLine="420"/>
    </w:pPr>
  </w:style>
  <w:style w:type="character" w:styleId="af0">
    <w:name w:val="Hyperlink"/>
    <w:basedOn w:val="a0"/>
    <w:uiPriority w:val="99"/>
    <w:rsid w:val="002043F5"/>
    <w:rPr>
      <w:rFonts w:cs="Times New Roman"/>
      <w:color w:val="136EC2"/>
      <w:u w:val="single"/>
      <w:effect w:val="none"/>
    </w:rPr>
  </w:style>
  <w:style w:type="character" w:styleId="af1">
    <w:name w:val="Emphasis"/>
    <w:basedOn w:val="a0"/>
    <w:qFormat/>
    <w:rsid w:val="00422302"/>
    <w:rPr>
      <w:rFonts w:cs="Times New Roman"/>
      <w:i/>
      <w:iCs/>
    </w:rPr>
  </w:style>
  <w:style w:type="character" w:styleId="af2">
    <w:name w:val="FollowedHyperlink"/>
    <w:basedOn w:val="a0"/>
    <w:rsid w:val="00B26C54"/>
    <w:rPr>
      <w:rFonts w:cs="Times New Roman"/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051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705124"/>
    <w:pPr>
      <w:ind w:leftChars="200" w:left="420"/>
    </w:pPr>
  </w:style>
  <w:style w:type="paragraph" w:styleId="11">
    <w:name w:val="toc 1"/>
    <w:basedOn w:val="a"/>
    <w:next w:val="a"/>
    <w:autoRedefine/>
    <w:uiPriority w:val="39"/>
    <w:rsid w:val="007051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 w:uiPriority="99"/>
    <w:lsdException w:name="Strong" w:locked="1" w:qFormat="1"/>
    <w:lsdException w:name="Emphasis" w:locked="1" w:qFormat="1"/>
    <w:lsdException w:name="Normal (Web)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346D"/>
    <w:pPr>
      <w:widowControl w:val="0"/>
      <w:spacing w:line="312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45E1D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45E1D"/>
    <w:pPr>
      <w:keepNext/>
      <w:keepLines/>
      <w:spacing w:before="200" w:after="140" w:line="33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rsid w:val="00345E1D"/>
    <w:pPr>
      <w:keepNext/>
      <w:keepLines/>
      <w:spacing w:before="200" w:after="120" w:line="336" w:lineRule="auto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qFormat/>
    <w:rsid w:val="00345E1D"/>
    <w:pPr>
      <w:keepNext/>
      <w:keepLines/>
      <w:spacing w:before="200" w:after="100" w:line="33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45E1D"/>
    <w:pPr>
      <w:keepNext/>
      <w:keepLines/>
      <w:spacing w:before="200" w:after="80" w:line="336" w:lineRule="auto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2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0">
    <w:name w:val="Body Text 2"/>
    <w:basedOn w:val="a"/>
    <w:link w:val="2Char"/>
    <w:rsid w:val="00632C54"/>
    <w:rPr>
      <w:rFonts w:ascii="宋体"/>
      <w:b/>
      <w:color w:val="FFFFFF"/>
      <w:szCs w:val="21"/>
    </w:rPr>
  </w:style>
  <w:style w:type="paragraph" w:styleId="a4">
    <w:name w:val="Document Map"/>
    <w:basedOn w:val="a"/>
    <w:semiHidden/>
    <w:rsid w:val="00B215B9"/>
    <w:pPr>
      <w:shd w:val="clear" w:color="auto" w:fill="000080"/>
    </w:pPr>
  </w:style>
  <w:style w:type="paragraph" w:styleId="a5">
    <w:name w:val="footer"/>
    <w:basedOn w:val="a"/>
    <w:rsid w:val="00F929D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6">
    <w:name w:val="page number"/>
    <w:basedOn w:val="a0"/>
    <w:rsid w:val="00EC59B0"/>
    <w:rPr>
      <w:rFonts w:cs="Times New Roman"/>
    </w:rPr>
  </w:style>
  <w:style w:type="table" w:styleId="a7">
    <w:name w:val="Table Grid"/>
    <w:basedOn w:val="a1"/>
    <w:rsid w:val="009974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rsid w:val="00822CC2"/>
    <w:pPr>
      <w:spacing w:after="120"/>
    </w:pPr>
  </w:style>
  <w:style w:type="paragraph" w:styleId="a9">
    <w:name w:val="Body Text First Indent"/>
    <w:basedOn w:val="a"/>
    <w:rsid w:val="00DE6247"/>
    <w:pPr>
      <w:ind w:firstLineChars="200" w:firstLine="200"/>
    </w:pPr>
  </w:style>
  <w:style w:type="paragraph" w:styleId="aa">
    <w:name w:val="Normal Indent"/>
    <w:basedOn w:val="a"/>
    <w:rsid w:val="002845BE"/>
    <w:pPr>
      <w:ind w:firstLineChars="200" w:firstLine="420"/>
    </w:pPr>
  </w:style>
  <w:style w:type="paragraph" w:styleId="ab">
    <w:name w:val="Balloon Text"/>
    <w:basedOn w:val="a"/>
    <w:semiHidden/>
    <w:rsid w:val="009B68D5"/>
    <w:rPr>
      <w:sz w:val="18"/>
      <w:szCs w:val="18"/>
    </w:rPr>
  </w:style>
  <w:style w:type="character" w:styleId="ac">
    <w:name w:val="annotation reference"/>
    <w:basedOn w:val="a0"/>
    <w:rsid w:val="00BF4F26"/>
    <w:rPr>
      <w:rFonts w:cs="Times New Roman"/>
      <w:sz w:val="21"/>
      <w:szCs w:val="21"/>
    </w:rPr>
  </w:style>
  <w:style w:type="paragraph" w:styleId="ad">
    <w:name w:val="annotation text"/>
    <w:basedOn w:val="a"/>
    <w:link w:val="Char0"/>
    <w:rsid w:val="00BF4F26"/>
    <w:pPr>
      <w:jc w:val="left"/>
    </w:pPr>
  </w:style>
  <w:style w:type="character" w:customStyle="1" w:styleId="Char0">
    <w:name w:val="批注文字 Char"/>
    <w:basedOn w:val="a0"/>
    <w:link w:val="ad"/>
    <w:locked/>
    <w:rsid w:val="00BF4F26"/>
    <w:rPr>
      <w:rFonts w:cs="Times New Roman"/>
      <w:kern w:val="2"/>
      <w:sz w:val="24"/>
      <w:szCs w:val="24"/>
    </w:rPr>
  </w:style>
  <w:style w:type="paragraph" w:styleId="ae">
    <w:name w:val="annotation subject"/>
    <w:basedOn w:val="ad"/>
    <w:next w:val="ad"/>
    <w:link w:val="Char1"/>
    <w:rsid w:val="00BF4F26"/>
    <w:rPr>
      <w:b/>
      <w:bCs/>
    </w:rPr>
  </w:style>
  <w:style w:type="character" w:customStyle="1" w:styleId="Char1">
    <w:name w:val="批注主题 Char"/>
    <w:basedOn w:val="Char0"/>
    <w:link w:val="ae"/>
    <w:locked/>
    <w:rsid w:val="00BF4F26"/>
    <w:rPr>
      <w:rFonts w:cs="Times New Roman"/>
      <w:b/>
      <w:bCs/>
      <w:kern w:val="2"/>
      <w:sz w:val="24"/>
      <w:szCs w:val="24"/>
    </w:rPr>
  </w:style>
  <w:style w:type="character" w:customStyle="1" w:styleId="2Char">
    <w:name w:val="正文文本 2 Char"/>
    <w:basedOn w:val="a0"/>
    <w:link w:val="20"/>
    <w:locked/>
    <w:rsid w:val="002E60E9"/>
    <w:rPr>
      <w:rFonts w:ascii="宋体" w:cs="Times New Roman"/>
      <w:b/>
      <w:color w:val="FFFFFF"/>
      <w:kern w:val="2"/>
      <w:sz w:val="21"/>
      <w:szCs w:val="21"/>
    </w:rPr>
  </w:style>
  <w:style w:type="paragraph" w:styleId="af">
    <w:name w:val="Normal (Web)"/>
    <w:basedOn w:val="a"/>
    <w:rsid w:val="00BF397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character" w:customStyle="1" w:styleId="Char">
    <w:name w:val="页眉 Char"/>
    <w:basedOn w:val="a0"/>
    <w:link w:val="a3"/>
    <w:locked/>
    <w:rsid w:val="00EE4F1C"/>
    <w:rPr>
      <w:rFonts w:cs="Times New Roman"/>
      <w:kern w:val="2"/>
      <w:sz w:val="18"/>
      <w:szCs w:val="18"/>
    </w:rPr>
  </w:style>
  <w:style w:type="paragraph" w:customStyle="1" w:styleId="10">
    <w:name w:val="列出段落1"/>
    <w:basedOn w:val="a"/>
    <w:rsid w:val="00FD1D89"/>
    <w:pPr>
      <w:ind w:firstLineChars="200" w:firstLine="420"/>
    </w:pPr>
  </w:style>
  <w:style w:type="character" w:styleId="af0">
    <w:name w:val="Hyperlink"/>
    <w:basedOn w:val="a0"/>
    <w:uiPriority w:val="99"/>
    <w:rsid w:val="002043F5"/>
    <w:rPr>
      <w:rFonts w:cs="Times New Roman"/>
      <w:color w:val="136EC2"/>
      <w:u w:val="single"/>
      <w:effect w:val="none"/>
    </w:rPr>
  </w:style>
  <w:style w:type="character" w:styleId="af1">
    <w:name w:val="Emphasis"/>
    <w:basedOn w:val="a0"/>
    <w:qFormat/>
    <w:rsid w:val="00422302"/>
    <w:rPr>
      <w:rFonts w:cs="Times New Roman"/>
      <w:i/>
      <w:iCs/>
    </w:rPr>
  </w:style>
  <w:style w:type="character" w:styleId="af2">
    <w:name w:val="FollowedHyperlink"/>
    <w:basedOn w:val="a0"/>
    <w:rsid w:val="00B26C54"/>
    <w:rPr>
      <w:rFonts w:cs="Times New Roman"/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051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705124"/>
    <w:pPr>
      <w:ind w:leftChars="200" w:left="420"/>
    </w:pPr>
  </w:style>
  <w:style w:type="paragraph" w:styleId="11">
    <w:name w:val="toc 1"/>
    <w:basedOn w:val="a"/>
    <w:next w:val="a"/>
    <w:autoRedefine/>
    <w:uiPriority w:val="39"/>
    <w:rsid w:val="0070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">
                      <w:marLeft w:val="0"/>
                      <w:marRight w:val="150"/>
                      <w:marTop w:val="0"/>
                      <w:marBottom w:val="150"/>
                      <w:divBdr>
                        <w:top w:val="single" w:sz="6" w:space="4" w:color="EEEEEE"/>
                        <w:left w:val="single" w:sz="6" w:space="4" w:color="EEEEEE"/>
                        <w:bottom w:val="single" w:sz="6" w:space="4" w:color="EEEEEE"/>
                        <w:right w:val="single" w:sz="6" w:space="8" w:color="EEEEEE"/>
                      </w:divBdr>
                      <w:divsChild>
                        <w:div w:id="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single" w:sz="6" w:space="0" w:color="C0D2FF"/>
            <w:left w:val="single" w:sz="6" w:space="0" w:color="C0D2FF"/>
            <w:bottom w:val="single" w:sz="6" w:space="0" w:color="C0D2FF"/>
            <w:right w:val="single" w:sz="6" w:space="0" w:color="C0D2FF"/>
          </w:divBdr>
          <w:divsChild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">
                      <w:marLeft w:val="0"/>
                      <w:marRight w:val="150"/>
                      <w:marTop w:val="0"/>
                      <w:marBottom w:val="150"/>
                      <w:divBdr>
                        <w:top w:val="single" w:sz="6" w:space="4" w:color="EEEEEE"/>
                        <w:left w:val="single" w:sz="6" w:space="4" w:color="EEEEEE"/>
                        <w:bottom w:val="single" w:sz="6" w:space="4" w:color="EEEEEE"/>
                        <w:right w:val="single" w:sz="6" w:space="8" w:color="EEEEEE"/>
                      </w:divBdr>
                      <w:divsChild>
                        <w:div w:id="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491;&#22823;&#25151;&#22320;&#20135;\&#27491;&#22823;&#38598;&#22242;&#25151;&#22320;&#20135;&#20107;&#19994;&#32447;&#20449;&#24687;&#25511;&#21046;&#20013;&#24515;&#65288;&#27169;&#2925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1FD95-8BBD-49DC-B966-419EBEEEF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正大集团房地产事业线信息控制中心（模版）.dot</Template>
  <TotalTime>61</TotalTime>
  <Pages>4</Pages>
  <Words>168</Words>
  <Characters>958</Characters>
  <Application>Microsoft Office Word</Application>
  <DocSecurity>0</DocSecurity>
  <Lines>7</Lines>
  <Paragraphs>2</Paragraphs>
  <ScaleCrop>false</ScaleCrop>
  <Company>上海海鼎信息股份有限公司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实施二部规章制度总则</dc:subject>
  <dc:creator>周成波</dc:creator>
  <cp:lastModifiedBy>系统管理员</cp:lastModifiedBy>
  <cp:revision>20</cp:revision>
  <cp:lastPrinted>2007-08-27T02:43:00Z</cp:lastPrinted>
  <dcterms:created xsi:type="dcterms:W3CDTF">2013-05-09T01:41:00Z</dcterms:created>
  <dcterms:modified xsi:type="dcterms:W3CDTF">2014-03-05T03:44:00Z</dcterms:modified>
</cp:coreProperties>
</file>